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006ED180" w:rsidR="009C5D62" w:rsidRPr="007355B1" w:rsidRDefault="00A202D8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HIBERNATE</w:t>
      </w:r>
    </w:p>
    <w:p w14:paraId="463FA453" w14:textId="53765DF1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0800EB87" w:rsidR="00552135" w:rsidRPr="007355B1" w:rsidRDefault="00A202D8" w:rsidP="0055213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Hanoi, 09/2019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5B684802" w:rsidR="007355B1" w:rsidRPr="007355B1" w:rsidRDefault="00A202D8" w:rsidP="00796CE4">
            <w:pPr>
              <w:pStyle w:val="Ba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4A9F49D8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25/09/2019</w:t>
            </w:r>
          </w:p>
        </w:tc>
        <w:tc>
          <w:tcPr>
            <w:tcW w:w="2948" w:type="dxa"/>
          </w:tcPr>
          <w:p w14:paraId="0690B008" w14:textId="5BE0CA7E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assignments</w:t>
            </w:r>
          </w:p>
        </w:tc>
        <w:tc>
          <w:tcPr>
            <w:tcW w:w="1271" w:type="dxa"/>
          </w:tcPr>
          <w:p w14:paraId="77BDDFF8" w14:textId="36DA5ECE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462EB8" w14:textId="59C53A9C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VietTN</w:t>
            </w:r>
          </w:p>
        </w:tc>
        <w:tc>
          <w:tcPr>
            <w:tcW w:w="1440" w:type="dxa"/>
          </w:tcPr>
          <w:p w14:paraId="017B2BFA" w14:textId="7E664FA8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14:paraId="349C58CE" w14:textId="77777777" w:rsidR="003B2D2B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20838758" w:history="1">
        <w:r w:rsidR="003B2D2B" w:rsidRPr="00F9738A">
          <w:rPr>
            <w:rStyle w:val="Hyperlink"/>
            <w:rFonts w:cs="Arial"/>
            <w:noProof/>
          </w:rPr>
          <w:t>Unit 1. Configuration</w:t>
        </w:r>
        <w:r w:rsidR="003B2D2B">
          <w:rPr>
            <w:noProof/>
            <w:webHidden/>
          </w:rPr>
          <w:tab/>
        </w:r>
        <w:r w:rsidR="003B2D2B">
          <w:rPr>
            <w:noProof/>
            <w:webHidden/>
          </w:rPr>
          <w:fldChar w:fldCharType="begin"/>
        </w:r>
        <w:r w:rsidR="003B2D2B">
          <w:rPr>
            <w:noProof/>
            <w:webHidden/>
          </w:rPr>
          <w:instrText xml:space="preserve"> PAGEREF _Toc20838758 \h </w:instrText>
        </w:r>
        <w:r w:rsidR="003B2D2B">
          <w:rPr>
            <w:noProof/>
            <w:webHidden/>
          </w:rPr>
        </w:r>
        <w:r w:rsidR="003B2D2B">
          <w:rPr>
            <w:noProof/>
            <w:webHidden/>
          </w:rPr>
          <w:fldChar w:fldCharType="separate"/>
        </w:r>
        <w:r w:rsidR="003B2D2B">
          <w:rPr>
            <w:noProof/>
            <w:webHidden/>
          </w:rPr>
          <w:t>4</w:t>
        </w:r>
        <w:r w:rsidR="003B2D2B">
          <w:rPr>
            <w:noProof/>
            <w:webHidden/>
          </w:rPr>
          <w:fldChar w:fldCharType="end"/>
        </w:r>
      </w:hyperlink>
    </w:p>
    <w:p w14:paraId="6D079AF1" w14:textId="77777777" w:rsidR="003B2D2B" w:rsidRDefault="003B2D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59" w:history="1">
        <w:r w:rsidRPr="00F9738A">
          <w:rPr>
            <w:rStyle w:val="Hyperlink"/>
            <w:noProof/>
          </w:rPr>
          <w:t>Problem 1: Create a maven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D01406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60" w:history="1">
        <w:r w:rsidRPr="00F9738A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9D0969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61" w:history="1">
        <w:r w:rsidRPr="00F9738A">
          <w:rPr>
            <w:rStyle w:val="Hyperlink"/>
            <w:noProof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7EFC2C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62" w:history="1">
        <w:r w:rsidRPr="00F9738A">
          <w:rPr>
            <w:rStyle w:val="Hyperlink"/>
            <w:noProof/>
          </w:rPr>
          <w:t>Assumptions: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9D2DED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63" w:history="1">
        <w:r w:rsidRPr="00F9738A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F7C65F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64" w:history="1">
        <w:r w:rsidRPr="00F9738A">
          <w:rPr>
            <w:rStyle w:val="Hyperlink"/>
            <w:noProof/>
          </w:rPr>
          <w:t>Questions to 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20C38" w14:textId="77777777" w:rsidR="003B2D2B" w:rsidRDefault="003B2D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65" w:history="1">
        <w:r w:rsidRPr="00F9738A">
          <w:rPr>
            <w:rStyle w:val="Hyperlink"/>
            <w:noProof/>
          </w:rPr>
          <w:t>Problem 2: Configure 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1B94CA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66" w:history="1">
        <w:r w:rsidRPr="00F9738A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27D80F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67" w:history="1">
        <w:r w:rsidRPr="00F9738A">
          <w:rPr>
            <w:rStyle w:val="Hyperlink"/>
            <w:noProof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9886A7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68" w:history="1">
        <w:r w:rsidRPr="00F9738A">
          <w:rPr>
            <w:rStyle w:val="Hyperlink"/>
            <w:noProof/>
          </w:rPr>
          <w:t>Assumptions: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7267EB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69" w:history="1">
        <w:r w:rsidRPr="00F9738A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098580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70" w:history="1">
        <w:r w:rsidRPr="00F9738A">
          <w:rPr>
            <w:rStyle w:val="Hyperlink"/>
            <w:noProof/>
          </w:rPr>
          <w:t>Questions to 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5370B7" w14:textId="77777777" w:rsidR="003B2D2B" w:rsidRDefault="003B2D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71" w:history="1">
        <w:r w:rsidRPr="00F9738A">
          <w:rPr>
            <w:rStyle w:val="Hyperlink"/>
            <w:noProof/>
          </w:rPr>
          <w:t>Problem 3: Mapping New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1807ED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72" w:history="1">
        <w:r w:rsidRPr="00F9738A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F4FB39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73" w:history="1">
        <w:r w:rsidRPr="00F9738A">
          <w:rPr>
            <w:rStyle w:val="Hyperlink"/>
            <w:noProof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56714D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74" w:history="1">
        <w:r w:rsidRPr="00F9738A">
          <w:rPr>
            <w:rStyle w:val="Hyperlink"/>
            <w:noProof/>
          </w:rPr>
          <w:t>Assumptions: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458EA2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75" w:history="1">
        <w:r w:rsidRPr="00F9738A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7DB9D6" w14:textId="77777777" w:rsidR="003B2D2B" w:rsidRDefault="003B2D2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0838776" w:history="1">
        <w:r w:rsidRPr="00F9738A">
          <w:rPr>
            <w:rStyle w:val="Hyperlink"/>
            <w:noProof/>
          </w:rPr>
          <w:t>Questions to 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6D2D08" w14:textId="08A47EBC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24B2C262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4474FD">
              <w:rPr>
                <w:rFonts w:cs="Arial"/>
                <w:b/>
                <w:color w:val="FFFFFF" w:themeColor="background1"/>
                <w:szCs w:val="24"/>
                <w:lang w:val="en-US"/>
              </w:rPr>
              <w:t>ORM.S.A101</w:t>
            </w:r>
          </w:p>
          <w:p w14:paraId="0D273AD8" w14:textId="7D5D14B0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>
              <w:rPr>
                <w:rFonts w:cs="Arial"/>
                <w:b/>
                <w:color w:val="FFFFFF" w:themeColor="background1"/>
                <w:szCs w:val="24"/>
              </w:rPr>
              <w:t>SHORT</w:t>
            </w:r>
          </w:p>
          <w:p w14:paraId="350932C8" w14:textId="6CF6A1ED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>
              <w:rPr>
                <w:rFonts w:cs="Arial"/>
                <w:b/>
                <w:color w:val="FFFFFF" w:themeColor="background1"/>
                <w:szCs w:val="24"/>
                <w:lang w:val="en-US"/>
              </w:rPr>
              <w:t>NA</w:t>
            </w:r>
          </w:p>
          <w:p w14:paraId="3CEDF2FB" w14:textId="60AF444F" w:rsidR="009521F1" w:rsidRPr="0025607C" w:rsidRDefault="009521F1" w:rsidP="00F33EF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C65EAC">
              <w:rPr>
                <w:rFonts w:cs="Arial"/>
                <w:b/>
                <w:color w:val="FFFFFF" w:themeColor="background1"/>
                <w:szCs w:val="24"/>
                <w:lang w:val="en-US"/>
              </w:rPr>
              <w:t>90 Minutes</w:t>
            </w:r>
            <w:r w:rsidR="00F33EFC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</w:t>
            </w:r>
            <w:r w:rsidR="00C65EAC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(completed in 1 work </w:t>
            </w:r>
            <w:r w:rsidR="00F33EFC">
              <w:rPr>
                <w:rFonts w:cs="Arial"/>
                <w:b/>
                <w:color w:val="FFFFFF" w:themeColor="background1"/>
                <w:szCs w:val="24"/>
                <w:lang w:val="en-US"/>
              </w:rPr>
              <w:t>day</w:t>
            </w:r>
            <w:r w:rsidR="00C65EAC">
              <w:rPr>
                <w:rFonts w:cs="Arial"/>
                <w:b/>
                <w:color w:val="FFFFFF" w:themeColor="background1"/>
                <w:szCs w:val="24"/>
                <w:lang w:val="en-US"/>
              </w:rPr>
              <w:t>)</w:t>
            </w:r>
          </w:p>
        </w:tc>
      </w:tr>
    </w:tbl>
    <w:p w14:paraId="2AF7AD2F" w14:textId="77777777" w:rsidR="00DA7CA2" w:rsidRDefault="00DA7CA2" w:rsidP="00F15ACC">
      <w:pPr>
        <w:rPr>
          <w:rFonts w:cs="Arial"/>
          <w:i/>
          <w:color w:val="0070C0"/>
        </w:rPr>
      </w:pPr>
    </w:p>
    <w:p w14:paraId="17CEF4A9" w14:textId="5F6016BC" w:rsidR="004474FD" w:rsidRPr="007355B1" w:rsidRDefault="004474FD" w:rsidP="004474FD">
      <w:pPr>
        <w:pStyle w:val="Heading1"/>
        <w:rPr>
          <w:rFonts w:ascii="Arial" w:hAnsi="Arial" w:cs="Arial"/>
        </w:rPr>
      </w:pPr>
      <w:bookmarkStart w:id="1" w:name="_Toc20838758"/>
      <w:r>
        <w:rPr>
          <w:rFonts w:ascii="Arial" w:hAnsi="Arial" w:cs="Arial"/>
        </w:rPr>
        <w:t>Unit 1</w:t>
      </w:r>
      <w:r w:rsidRPr="007355B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Configuration</w:t>
      </w:r>
      <w:bookmarkEnd w:id="1"/>
    </w:p>
    <w:p w14:paraId="11EEF8E4" w14:textId="77777777" w:rsidR="004474FD" w:rsidRDefault="004474FD" w:rsidP="00CD1C66">
      <w:pPr>
        <w:spacing w:before="120" w:after="0" w:line="288" w:lineRule="auto"/>
        <w:jc w:val="both"/>
        <w:rPr>
          <w:rFonts w:cs="Arial"/>
          <w:szCs w:val="20"/>
          <w:lang w:val="en-US"/>
        </w:rPr>
      </w:pPr>
    </w:p>
    <w:p w14:paraId="42E6F005" w14:textId="6A8522B1" w:rsidR="00F15ACC" w:rsidRPr="00223816" w:rsidRDefault="00223816" w:rsidP="00CD1C66">
      <w:pPr>
        <w:spacing w:before="120" w:after="0" w:line="288" w:lineRule="auto"/>
        <w:jc w:val="both"/>
        <w:rPr>
          <w:rFonts w:cs="Arial"/>
          <w:szCs w:val="20"/>
          <w:lang w:val="en-US"/>
        </w:rPr>
      </w:pPr>
      <w:r w:rsidRPr="00223816">
        <w:rPr>
          <w:rFonts w:cs="Arial"/>
          <w:szCs w:val="20"/>
          <w:lang w:val="en-US"/>
        </w:rPr>
        <w:t>This assignment requires trainees having Java, Maven, SQL, File and Hibernate knowledge. Technical details are:</w:t>
      </w:r>
    </w:p>
    <w:p w14:paraId="2F919C2D" w14:textId="7289318A" w:rsidR="009D3064" w:rsidRPr="00EF12C5" w:rsidRDefault="009D306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Fonts w:cs="Arial"/>
          <w:color w:val="000000" w:themeColor="text1"/>
          <w:szCs w:val="20"/>
          <w:lang w:val="en-US"/>
        </w:rPr>
      </w:pPr>
      <w:r w:rsidRPr="00EF12C5">
        <w:rPr>
          <w:rFonts w:cs="Arial"/>
          <w:color w:val="000000" w:themeColor="text1"/>
          <w:szCs w:val="20"/>
          <w:lang w:val="en-US"/>
        </w:rPr>
        <w:t>Java 8</w:t>
      </w:r>
    </w:p>
    <w:p w14:paraId="6CB1553A" w14:textId="12E9C178" w:rsidR="00223816" w:rsidRPr="00F82F14" w:rsidRDefault="00F82F1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Style w:val="Hyperlink"/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fldChar w:fldCharType="begin"/>
      </w:r>
      <w:r>
        <w:rPr>
          <w:rFonts w:cs="Arial"/>
          <w:szCs w:val="20"/>
          <w:lang w:val="en-US"/>
        </w:rPr>
        <w:instrText xml:space="preserve"> HYPERLINK "https://hibernate.org/orm/releases/4.3/" </w:instrText>
      </w:r>
      <w:r>
        <w:rPr>
          <w:rFonts w:cs="Arial"/>
          <w:szCs w:val="20"/>
          <w:lang w:val="en-US"/>
        </w:rPr>
        <w:fldChar w:fldCharType="separate"/>
      </w:r>
      <w:r w:rsidR="00223816" w:rsidRPr="00F82F14">
        <w:rPr>
          <w:rStyle w:val="Hyperlink"/>
          <w:rFonts w:cs="Arial"/>
          <w:szCs w:val="20"/>
          <w:lang w:val="en-US"/>
        </w:rPr>
        <w:t>Hibernate 4</w:t>
      </w:r>
      <w:r w:rsidRPr="00F82F14">
        <w:rPr>
          <w:rStyle w:val="Hyperlink"/>
          <w:rFonts w:cs="Arial"/>
          <w:szCs w:val="20"/>
          <w:lang w:val="en-US"/>
        </w:rPr>
        <w:t>.3</w:t>
      </w:r>
    </w:p>
    <w:p w14:paraId="65C0B561" w14:textId="03C6CFF8" w:rsidR="00223816" w:rsidRPr="00F82F14" w:rsidRDefault="00F82F1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Style w:val="Hyperlink"/>
          <w:lang w:val="en-US"/>
        </w:rPr>
      </w:pPr>
      <w:r>
        <w:rPr>
          <w:rFonts w:cs="Arial"/>
          <w:szCs w:val="20"/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"https://maven.apache.org/download.cgi" </w:instrText>
      </w:r>
      <w:r>
        <w:rPr>
          <w:lang w:val="en-US"/>
        </w:rPr>
        <w:fldChar w:fldCharType="separate"/>
      </w:r>
      <w:r w:rsidR="00223816" w:rsidRPr="00F82F14">
        <w:rPr>
          <w:rStyle w:val="Hyperlink"/>
          <w:lang w:val="en-US"/>
        </w:rPr>
        <w:t>Maven 3</w:t>
      </w:r>
    </w:p>
    <w:p w14:paraId="2CFB3DC7" w14:textId="2FB36A45" w:rsidR="00223816" w:rsidRPr="00223816" w:rsidRDefault="00F82F1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lang w:val="en-US"/>
        </w:rPr>
      </w:pPr>
      <w:r>
        <w:rPr>
          <w:lang w:val="en-US"/>
        </w:rPr>
        <w:fldChar w:fldCharType="end"/>
      </w:r>
      <w:hyperlink r:id="rId10" w:history="1">
        <w:r w:rsidRPr="00F82F14">
          <w:rPr>
            <w:rStyle w:val="Hyperlink"/>
            <w:lang w:val="en-US"/>
          </w:rPr>
          <w:t xml:space="preserve">Apache </w:t>
        </w:r>
        <w:r w:rsidR="00223816" w:rsidRPr="00F82F14">
          <w:rPr>
            <w:rStyle w:val="Hyperlink"/>
            <w:lang w:val="en-US"/>
          </w:rPr>
          <w:t>Derby 10</w:t>
        </w:r>
        <w:r w:rsidRPr="00F82F14">
          <w:rPr>
            <w:rStyle w:val="Hyperlink"/>
            <w:lang w:val="en-US"/>
          </w:rPr>
          <w:t>.14</w:t>
        </w:r>
      </w:hyperlink>
    </w:p>
    <w:p w14:paraId="3DD09793" w14:textId="77777777" w:rsidR="00AB2FF0" w:rsidRDefault="00AB2FF0" w:rsidP="00CD1C66">
      <w:pPr>
        <w:spacing w:before="120" w:after="0" w:line="288" w:lineRule="auto"/>
        <w:jc w:val="both"/>
      </w:pPr>
    </w:p>
    <w:p w14:paraId="1983BF43" w14:textId="77777777" w:rsidR="00DF6EE2" w:rsidRDefault="00223816" w:rsidP="00CD1C66">
      <w:pPr>
        <w:spacing w:before="120" w:after="0" w:line="288" w:lineRule="auto"/>
        <w:jc w:val="both"/>
      </w:pPr>
      <w:r>
        <w:t xml:space="preserve">The important note: </w:t>
      </w:r>
    </w:p>
    <w:p w14:paraId="7D5204E5" w14:textId="6E4D216A" w:rsidR="00223816" w:rsidRDefault="00223816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 xml:space="preserve">Should </w:t>
      </w:r>
      <w:r w:rsidRPr="00DF6EE2">
        <w:rPr>
          <w:b/>
        </w:rPr>
        <w:t>avoid many-to-many</w:t>
      </w:r>
      <w:r>
        <w:t xml:space="preserve"> design for entities and have to know the differences between </w:t>
      </w:r>
      <w:r w:rsidRPr="00DF6EE2">
        <w:rPr>
          <w:b/>
        </w:rPr>
        <w:t>create</w:t>
      </w:r>
      <w:r>
        <w:t xml:space="preserve"> and </w:t>
      </w:r>
      <w:r w:rsidRPr="00DF6EE2">
        <w:rPr>
          <w:b/>
        </w:rPr>
        <w:t>update</w:t>
      </w:r>
      <w:r>
        <w:t xml:space="preserve"> for the property </w:t>
      </w:r>
      <w:r w:rsidRPr="00DF6EE2">
        <w:rPr>
          <w:b/>
        </w:rPr>
        <w:t>hbm2ddl.auto</w:t>
      </w:r>
      <w:r>
        <w:t>.</w:t>
      </w:r>
    </w:p>
    <w:p w14:paraId="59E4A16A" w14:textId="77777777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Java classes must follow naming convention rules (for examples, class names and attribute names must not have _)</w:t>
      </w:r>
    </w:p>
    <w:p w14:paraId="331137ED" w14:textId="77777777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Tables must have names as required on the design (for examples, Employee table has first_name column instead of firstname)</w:t>
      </w:r>
    </w:p>
    <w:p w14:paraId="3E238A28" w14:textId="03B1C19B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The DAO class should have</w:t>
      </w:r>
      <w:r w:rsidR="00DB5B58">
        <w:t xml:space="preserve"> at least 5 methods as getXxxByID, getAllXxx, updateXxxByID, deleteXxxById, insertXxx where Xxx</w:t>
      </w:r>
      <w:r>
        <w:t xml:space="preserve"> is the model </w:t>
      </w:r>
      <w:r w:rsidR="00DB5B58">
        <w:t>class</w:t>
      </w:r>
      <w:r>
        <w:t xml:space="preserve"> of DAO. You could choose other verbs instead of get, update, delete, and insert. However, they should be consistent among DAO classes and meaningful.</w:t>
      </w:r>
    </w:p>
    <w:p w14:paraId="72A737ED" w14:textId="7BEBCF28" w:rsidR="00BA16D4" w:rsidRDefault="00223816" w:rsidP="00CD1C66">
      <w:pPr>
        <w:spacing w:before="120" w:after="0" w:line="288" w:lineRule="auto"/>
        <w:jc w:val="both"/>
      </w:pPr>
      <w:r>
        <w:t>Happy coding!</w:t>
      </w:r>
    </w:p>
    <w:p w14:paraId="20773E8C" w14:textId="77777777" w:rsidR="00BA16D4" w:rsidRDefault="00BA16D4" w:rsidP="00CD1C66">
      <w:pPr>
        <w:spacing w:before="120" w:after="0" w:line="288" w:lineRule="auto"/>
        <w:jc w:val="both"/>
      </w:pPr>
      <w:r>
        <w:br w:type="page"/>
      </w:r>
    </w:p>
    <w:p w14:paraId="259FD34D" w14:textId="5BF24433" w:rsidR="0037613F" w:rsidRDefault="0037613F" w:rsidP="0037613F">
      <w:bookmarkStart w:id="2" w:name="_Toc536158119"/>
      <w:r w:rsidRPr="008872AF">
        <w:rPr>
          <w:i/>
        </w:rPr>
        <w:lastRenderedPageBreak/>
        <w:t xml:space="preserve">These assignments should be performed by </w:t>
      </w:r>
      <w:r>
        <w:rPr>
          <w:i/>
        </w:rPr>
        <w:t>individuals</w:t>
      </w:r>
      <w:r w:rsidRPr="008872AF">
        <w:rPr>
          <w:i/>
        </w:rPr>
        <w:t>.</w:t>
      </w:r>
    </w:p>
    <w:p w14:paraId="750EFDF8" w14:textId="4DF02AE8" w:rsidR="00790B87" w:rsidRPr="00430667" w:rsidRDefault="00F30DDF" w:rsidP="00F168CE">
      <w:pPr>
        <w:pStyle w:val="FALev2"/>
        <w:jc w:val="both"/>
      </w:pPr>
      <w:bookmarkStart w:id="3" w:name="_Toc20838759"/>
      <w:r>
        <w:t>Problem 1</w:t>
      </w:r>
      <w:r w:rsidR="00790B87" w:rsidRPr="00430667">
        <w:t xml:space="preserve">: </w:t>
      </w:r>
      <w:bookmarkEnd w:id="2"/>
      <w:r w:rsidR="00FC3411">
        <w:t>Create a maven project</w:t>
      </w:r>
      <w:bookmarkEnd w:id="3"/>
    </w:p>
    <w:p w14:paraId="39A47450" w14:textId="5AFF0079" w:rsidR="00790B87" w:rsidRPr="00C93010" w:rsidRDefault="00FC3411" w:rsidP="00F168CE">
      <w:pPr>
        <w:jc w:val="both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Trainees could use Eclipse or Maven commands to create a maven project.</w:t>
      </w:r>
    </w:p>
    <w:p w14:paraId="12E6EE6F" w14:textId="4FDA4162" w:rsidR="00E90209" w:rsidRDefault="000C1FE0" w:rsidP="00F168CE">
      <w:pPr>
        <w:pStyle w:val="FALev3"/>
        <w:spacing w:before="120" w:after="120"/>
        <w:jc w:val="both"/>
        <w:rPr>
          <w:szCs w:val="24"/>
        </w:rPr>
      </w:pPr>
      <w:bookmarkStart w:id="4" w:name="_Toc20838760"/>
      <w:r w:rsidRPr="00993070">
        <w:rPr>
          <w:szCs w:val="24"/>
        </w:rPr>
        <w:t>Objective</w:t>
      </w:r>
      <w:r w:rsidR="00B94847" w:rsidRPr="00993070">
        <w:rPr>
          <w:szCs w:val="24"/>
        </w:rPr>
        <w:t>s</w:t>
      </w:r>
      <w:r w:rsidR="00340BE6" w:rsidRPr="00993070">
        <w:rPr>
          <w:szCs w:val="24"/>
        </w:rPr>
        <w:t>:</w:t>
      </w:r>
      <w:bookmarkEnd w:id="4"/>
      <w:r w:rsidR="00FC3411">
        <w:rPr>
          <w:szCs w:val="24"/>
        </w:rPr>
        <w:t xml:space="preserve"> </w:t>
      </w:r>
    </w:p>
    <w:p w14:paraId="18C3BECC" w14:textId="36B75AE0" w:rsidR="00A31280" w:rsidRDefault="00A31280" w:rsidP="00F168CE">
      <w:pPr>
        <w:pStyle w:val="ListParagraph"/>
        <w:numPr>
          <w:ilvl w:val="0"/>
          <w:numId w:val="18"/>
        </w:numPr>
        <w:jc w:val="both"/>
      </w:pPr>
      <w:r>
        <w:t>Understand the Maven project structure (main and test source code folder)</w:t>
      </w:r>
    </w:p>
    <w:p w14:paraId="332621B6" w14:textId="59DCE97F" w:rsidR="00A31280" w:rsidRDefault="00A31280" w:rsidP="00F168CE">
      <w:pPr>
        <w:pStyle w:val="ListParagraph"/>
        <w:numPr>
          <w:ilvl w:val="0"/>
          <w:numId w:val="18"/>
        </w:numPr>
        <w:jc w:val="both"/>
      </w:pPr>
      <w:r>
        <w:t>Able to create a Maven project using Eclipse or commands</w:t>
      </w:r>
    </w:p>
    <w:p w14:paraId="58E810E4" w14:textId="51411361" w:rsidR="00A31280" w:rsidRDefault="00A31280" w:rsidP="00F168CE">
      <w:pPr>
        <w:pStyle w:val="ListParagraph"/>
        <w:numPr>
          <w:ilvl w:val="0"/>
          <w:numId w:val="18"/>
        </w:numPr>
        <w:jc w:val="both"/>
      </w:pPr>
      <w:r>
        <w:t>Able to install, test or clean a Maven project by using Eclipse or commands</w:t>
      </w:r>
    </w:p>
    <w:p w14:paraId="18B17069" w14:textId="6A32D66E" w:rsidR="00EF1178" w:rsidRDefault="00CC5C87" w:rsidP="00F168CE">
      <w:pPr>
        <w:pStyle w:val="FALev3"/>
        <w:spacing w:before="120" w:after="120"/>
        <w:jc w:val="both"/>
      </w:pPr>
      <w:bookmarkStart w:id="5" w:name="_Toc20838761"/>
      <w:r w:rsidRPr="009316A0">
        <w:t>Problem</w:t>
      </w:r>
      <w:r w:rsidRPr="00DA034A">
        <w:t xml:space="preserve"> Description</w:t>
      </w:r>
      <w:r w:rsidR="00BB6091">
        <w:t>s</w:t>
      </w:r>
      <w:r w:rsidR="00340BE6">
        <w:t>:</w:t>
      </w:r>
      <w:bookmarkEnd w:id="5"/>
    </w:p>
    <w:p w14:paraId="7ADB214E" w14:textId="7067DFA8" w:rsidR="00A31280" w:rsidRPr="00A31280" w:rsidRDefault="00A31280" w:rsidP="00F168CE">
      <w:pPr>
        <w:jc w:val="both"/>
        <w:rPr>
          <w:szCs w:val="24"/>
        </w:rPr>
      </w:pPr>
      <w:r>
        <w:t>The project team needs to create new project structure to use Maven managing libraries. You are assigned to this task.</w:t>
      </w:r>
    </w:p>
    <w:p w14:paraId="72F21C54" w14:textId="5ABF2E2A" w:rsidR="00351B99" w:rsidRDefault="00351B99" w:rsidP="00F168CE">
      <w:pPr>
        <w:pStyle w:val="FALev3"/>
        <w:jc w:val="both"/>
      </w:pPr>
      <w:bookmarkStart w:id="6" w:name="_Toc20838762"/>
      <w:r w:rsidRPr="007C13D7">
        <w:t>Assumptions</w:t>
      </w:r>
      <w:r w:rsidR="00340BE6">
        <w:t>:</w:t>
      </w:r>
      <w:bookmarkEnd w:id="6"/>
    </w:p>
    <w:p w14:paraId="4900A69B" w14:textId="75411E0D" w:rsidR="00467E7D" w:rsidRDefault="00467E7D" w:rsidP="00F168CE">
      <w:pPr>
        <w:pStyle w:val="ListParagraph"/>
        <w:numPr>
          <w:ilvl w:val="0"/>
          <w:numId w:val="20"/>
        </w:numPr>
        <w:jc w:val="both"/>
      </w:pPr>
      <w:r>
        <w:t xml:space="preserve">There are no dependencies on the development environment to </w:t>
      </w:r>
      <w:r w:rsidR="00EB267D">
        <w:t>use</w:t>
      </w:r>
      <w:r>
        <w:t xml:space="preserve"> Maven.</w:t>
      </w:r>
    </w:p>
    <w:p w14:paraId="123A8ABF" w14:textId="6F17403F" w:rsidR="00802393" w:rsidRPr="00802393" w:rsidRDefault="00802393" w:rsidP="00F168CE">
      <w:pPr>
        <w:pStyle w:val="ListParagraph"/>
        <w:numPr>
          <w:ilvl w:val="0"/>
          <w:numId w:val="20"/>
        </w:numPr>
        <w:jc w:val="both"/>
      </w:pPr>
      <w:r>
        <w:t>Derby 10.14 is downloaded and ready to use</w:t>
      </w:r>
      <w:r w:rsidR="003F3362">
        <w:t>.</w:t>
      </w:r>
    </w:p>
    <w:p w14:paraId="7B7269D2" w14:textId="4D98BCBB" w:rsidR="00EA229E" w:rsidRDefault="00841795" w:rsidP="00F168CE">
      <w:pPr>
        <w:pStyle w:val="FALev3"/>
        <w:jc w:val="both"/>
      </w:pPr>
      <w:bookmarkStart w:id="7" w:name="_Toc20838763"/>
      <w:r w:rsidRPr="007C13D7">
        <w:t>Technical</w:t>
      </w:r>
      <w:r w:rsidRPr="00E46203">
        <w:t xml:space="preserve"> Requirements</w:t>
      </w:r>
      <w:r w:rsidR="00340BE6">
        <w:t>:</w:t>
      </w:r>
      <w:bookmarkEnd w:id="7"/>
    </w:p>
    <w:p w14:paraId="0CC721C6" w14:textId="0653BABF" w:rsidR="00B22164" w:rsidRDefault="00EB267D" w:rsidP="00F168CE">
      <w:pPr>
        <w:pStyle w:val="ListParagraph"/>
        <w:numPr>
          <w:ilvl w:val="0"/>
          <w:numId w:val="15"/>
        </w:numPr>
        <w:jc w:val="both"/>
        <w:rPr>
          <w:szCs w:val="20"/>
          <w:lang w:val="en-US"/>
        </w:rPr>
      </w:pPr>
      <w:r>
        <w:rPr>
          <w:szCs w:val="20"/>
        </w:rPr>
        <w:t>Must use Eclipse to build projects</w:t>
      </w:r>
      <w:r w:rsidR="00AB2FF0">
        <w:rPr>
          <w:szCs w:val="20"/>
        </w:rPr>
        <w:t>.</w:t>
      </w:r>
    </w:p>
    <w:p w14:paraId="4E67671F" w14:textId="552FEAC8" w:rsidR="00B22164" w:rsidRPr="00D51627" w:rsidRDefault="00EB267D" w:rsidP="00F168CE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Must use tools with versions mentioned above</w:t>
      </w:r>
      <w:r w:rsidR="00AB2FF0">
        <w:rPr>
          <w:lang w:val="en-US"/>
        </w:rPr>
        <w:t>.</w:t>
      </w:r>
    </w:p>
    <w:p w14:paraId="47A02948" w14:textId="31F6585D" w:rsidR="00EE538A" w:rsidRDefault="00EE538A" w:rsidP="00F168CE">
      <w:pPr>
        <w:pStyle w:val="FALev3"/>
        <w:jc w:val="both"/>
      </w:pPr>
      <w:bookmarkStart w:id="8" w:name="_Toc20838764"/>
      <w:r w:rsidRPr="00DA034A">
        <w:t xml:space="preserve">Questions </w:t>
      </w:r>
      <w:r w:rsidRPr="007C13D7">
        <w:t>to</w:t>
      </w:r>
      <w:r w:rsidRPr="00DA034A">
        <w:t xml:space="preserve"> answer</w:t>
      </w:r>
      <w:r w:rsidR="00340BE6">
        <w:t>:</w:t>
      </w:r>
      <w:bookmarkEnd w:id="8"/>
    </w:p>
    <w:p w14:paraId="2BAECC20" w14:textId="4CED7EEA" w:rsidR="00EB267D" w:rsidRDefault="00E44D3C" w:rsidP="00F168CE">
      <w:pPr>
        <w:pStyle w:val="ListParagraph"/>
        <w:numPr>
          <w:ilvl w:val="0"/>
          <w:numId w:val="19"/>
        </w:numPr>
        <w:jc w:val="both"/>
      </w:pPr>
      <w:r>
        <w:t xml:space="preserve">Create a Maven project with name as </w:t>
      </w:r>
      <w:r w:rsidR="00F56CCC">
        <w:rPr>
          <w:b/>
        </w:rPr>
        <w:t>fa.training</w:t>
      </w:r>
      <w:r w:rsidRPr="00EE34CA">
        <w:rPr>
          <w:b/>
        </w:rPr>
        <w:t>.hibernate</w:t>
      </w:r>
      <w:r w:rsidR="00A16269">
        <w:rPr>
          <w:b/>
        </w:rPr>
        <w:t>.day01</w:t>
      </w:r>
      <w:r>
        <w:t>.</w:t>
      </w:r>
    </w:p>
    <w:p w14:paraId="4E727713" w14:textId="4EF6E096" w:rsidR="00E44D3C" w:rsidRDefault="00E44D3C" w:rsidP="00F168CE">
      <w:pPr>
        <w:pStyle w:val="ListParagraph"/>
        <w:numPr>
          <w:ilvl w:val="0"/>
          <w:numId w:val="19"/>
        </w:numPr>
        <w:jc w:val="both"/>
      </w:pPr>
      <w:r>
        <w:t xml:space="preserve">Update pom.xml by adding dependencies for </w:t>
      </w:r>
      <w:r w:rsidRPr="00EE5988">
        <w:rPr>
          <w:b/>
        </w:rPr>
        <w:t>Hibernate 4.3</w:t>
      </w:r>
      <w:r>
        <w:t xml:space="preserve">, </w:t>
      </w:r>
      <w:r w:rsidR="00DF01C0" w:rsidRPr="00DF01C0">
        <w:rPr>
          <w:b/>
          <w:lang w:val="en-GB"/>
        </w:rPr>
        <w:t>MySQL/</w:t>
      </w:r>
      <w:r w:rsidR="005F4215" w:rsidRPr="005F4215">
        <w:rPr>
          <w:b/>
          <w:lang w:val="en-GB"/>
        </w:rPr>
        <w:t>MSSQL Serer</w:t>
      </w:r>
      <w:r w:rsidR="005F4215">
        <w:rPr>
          <w:lang w:val="en-GB"/>
        </w:rPr>
        <w:t>/</w:t>
      </w:r>
      <w:r w:rsidRPr="00EE5988">
        <w:rPr>
          <w:b/>
        </w:rPr>
        <w:t>Derby 10.14</w:t>
      </w:r>
      <w:r>
        <w:t xml:space="preserve"> and </w:t>
      </w:r>
      <w:r w:rsidRPr="00EE5988">
        <w:rPr>
          <w:b/>
        </w:rPr>
        <w:t>Derby Client 10.14</w:t>
      </w:r>
      <w:r>
        <w:t>.</w:t>
      </w:r>
    </w:p>
    <w:p w14:paraId="55BC1FD5" w14:textId="2D1E18C7" w:rsidR="00E44D3C" w:rsidRDefault="00E44D3C" w:rsidP="00F168CE">
      <w:pPr>
        <w:jc w:val="both"/>
      </w:pPr>
      <w:r>
        <w:t xml:space="preserve">Run Maven install to download required jar files without any error. </w:t>
      </w:r>
    </w:p>
    <w:p w14:paraId="6D3861A7" w14:textId="11888DF0" w:rsidR="00E44D3C" w:rsidRDefault="00E44D3C" w:rsidP="00F168CE">
      <w:pPr>
        <w:jc w:val="both"/>
      </w:pPr>
      <w:r>
        <w:t xml:space="preserve">By completing these tasks, your project </w:t>
      </w:r>
      <w:r w:rsidR="00EB572F">
        <w:t>must</w:t>
      </w:r>
      <w:r>
        <w:t xml:space="preserve"> have Maven Dependencies as the picture below:</w:t>
      </w:r>
    </w:p>
    <w:p w14:paraId="17E44049" w14:textId="205D695B" w:rsidR="0088655E" w:rsidRPr="00E44D3C" w:rsidRDefault="0088655E" w:rsidP="0088655E">
      <w:pPr>
        <w:jc w:val="center"/>
      </w:pPr>
      <w:r w:rsidRPr="0088655E">
        <w:rPr>
          <w:noProof/>
          <w:lang w:val="en-US"/>
        </w:rPr>
        <w:drawing>
          <wp:inline distT="0" distB="0" distL="0" distR="0" wp14:anchorId="3A9F8593" wp14:editId="14D4371D">
            <wp:extent cx="22098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A915" w14:textId="77777777" w:rsidR="00E44D3C" w:rsidRPr="00DA034A" w:rsidRDefault="00E44D3C" w:rsidP="00EB267D"/>
    <w:p w14:paraId="5B94699E" w14:textId="77777777" w:rsidR="0022426B" w:rsidRDefault="0022426B">
      <w:pPr>
        <w:spacing w:after="0" w:line="240" w:lineRule="auto"/>
        <w:rPr>
          <w:rFonts w:eastAsia="Times New Roman" w:cs="Arial"/>
          <w:b/>
          <w:bCs/>
          <w:sz w:val="26"/>
          <w:szCs w:val="26"/>
          <w:lang w:val="en-US"/>
        </w:rPr>
      </w:pPr>
      <w:r>
        <w:br w:type="page"/>
      </w:r>
    </w:p>
    <w:p w14:paraId="25D43BE6" w14:textId="61F477DA" w:rsidR="00EE5988" w:rsidRPr="00430667" w:rsidRDefault="00923850" w:rsidP="00112324">
      <w:pPr>
        <w:pStyle w:val="FALev2"/>
        <w:spacing w:before="120"/>
        <w:jc w:val="both"/>
      </w:pPr>
      <w:bookmarkStart w:id="9" w:name="_Toc20838765"/>
      <w:r>
        <w:lastRenderedPageBreak/>
        <w:t>Problem</w:t>
      </w:r>
      <w:r w:rsidR="00EE5988">
        <w:t xml:space="preserve"> 2</w:t>
      </w:r>
      <w:r w:rsidR="00EE5988" w:rsidRPr="00430667">
        <w:t xml:space="preserve">: </w:t>
      </w:r>
      <w:r w:rsidR="00EE5988">
        <w:t>Configure Hibernate</w:t>
      </w:r>
      <w:bookmarkEnd w:id="9"/>
    </w:p>
    <w:p w14:paraId="65846267" w14:textId="77777777" w:rsidR="00EE5988" w:rsidRDefault="00EE5988" w:rsidP="00112324">
      <w:pPr>
        <w:pStyle w:val="FALev3"/>
        <w:spacing w:before="120" w:after="0"/>
        <w:jc w:val="both"/>
        <w:rPr>
          <w:szCs w:val="24"/>
        </w:rPr>
      </w:pPr>
      <w:bookmarkStart w:id="10" w:name="_Toc20838766"/>
      <w:r w:rsidRPr="00993070">
        <w:rPr>
          <w:szCs w:val="24"/>
        </w:rPr>
        <w:t>Objectives:</w:t>
      </w:r>
      <w:bookmarkEnd w:id="10"/>
      <w:r>
        <w:rPr>
          <w:szCs w:val="24"/>
        </w:rPr>
        <w:t xml:space="preserve"> </w:t>
      </w:r>
    </w:p>
    <w:p w14:paraId="75F884CA" w14:textId="5517894F" w:rsidR="00EE5988" w:rsidRDefault="00402EC0" w:rsidP="00112324">
      <w:pPr>
        <w:pStyle w:val="ListParagraph"/>
        <w:numPr>
          <w:ilvl w:val="0"/>
          <w:numId w:val="18"/>
        </w:numPr>
        <w:spacing w:before="120" w:after="0"/>
        <w:contextualSpacing w:val="0"/>
        <w:jc w:val="both"/>
      </w:pPr>
      <w:r>
        <w:t xml:space="preserve">Able to configure to use </w:t>
      </w:r>
      <w:r w:rsidR="00EE5988">
        <w:t>Hibernate</w:t>
      </w:r>
      <w:r>
        <w:t xml:space="preserve"> in the project</w:t>
      </w:r>
    </w:p>
    <w:p w14:paraId="5A0B33D0" w14:textId="77777777" w:rsidR="00EE5988" w:rsidRDefault="00EE5988" w:rsidP="00112324">
      <w:pPr>
        <w:pStyle w:val="FALev3"/>
        <w:spacing w:before="120" w:after="0"/>
        <w:jc w:val="both"/>
      </w:pPr>
      <w:bookmarkStart w:id="11" w:name="_Toc20838767"/>
      <w:r w:rsidRPr="009316A0">
        <w:t>Problem</w:t>
      </w:r>
      <w:r w:rsidRPr="00DA034A">
        <w:t xml:space="preserve"> Description</w:t>
      </w:r>
      <w:r>
        <w:t>s:</w:t>
      </w:r>
      <w:bookmarkEnd w:id="11"/>
    </w:p>
    <w:p w14:paraId="7ACFAB45" w14:textId="45354BCA" w:rsidR="00EE5988" w:rsidRDefault="00402EC0" w:rsidP="00112324">
      <w:pPr>
        <w:spacing w:before="120" w:after="0"/>
        <w:jc w:val="both"/>
      </w:pPr>
      <w:r>
        <w:t xml:space="preserve">After creating the project, </w:t>
      </w:r>
      <w:r w:rsidR="006879EE">
        <w:t xml:space="preserve">the team </w:t>
      </w:r>
      <w:r w:rsidR="006879EE" w:rsidRPr="006879EE">
        <w:t xml:space="preserve">decided to use Hibernate 4.3, </w:t>
      </w:r>
      <w:r w:rsidR="000A121B">
        <w:rPr>
          <w:lang w:val="en-GB"/>
        </w:rPr>
        <w:t>MSQL/MSSQL Server/</w:t>
      </w:r>
      <w:r w:rsidR="006879EE" w:rsidRPr="006879EE">
        <w:t>Derby 10.14 to develop their project.</w:t>
      </w:r>
      <w:r w:rsidR="00275230">
        <w:t xml:space="preserve"> </w:t>
      </w:r>
      <w:r>
        <w:t>Therefore, they could easily perform CRUD operations on database tables.</w:t>
      </w:r>
    </w:p>
    <w:p w14:paraId="426CDC8E" w14:textId="576A1C25" w:rsidR="008128CC" w:rsidRPr="00A31280" w:rsidRDefault="008128CC" w:rsidP="00112324">
      <w:pPr>
        <w:spacing w:before="120" w:after="0"/>
        <w:jc w:val="both"/>
        <w:rPr>
          <w:szCs w:val="24"/>
        </w:rPr>
      </w:pPr>
      <w:r>
        <w:t xml:space="preserve">They want to create a new database with name </w:t>
      </w:r>
      <w:r w:rsidRPr="008128CC">
        <w:rPr>
          <w:b/>
        </w:rPr>
        <w:t>fadb</w:t>
      </w:r>
      <w:r>
        <w:t>. In the development phase, t</w:t>
      </w:r>
      <w:r w:rsidR="00D24DCF">
        <w:t>hey want to show SQL queries so they could track and debug if it is necessary.</w:t>
      </w:r>
    </w:p>
    <w:p w14:paraId="0BEA67D0" w14:textId="77777777" w:rsidR="00EE5988" w:rsidRDefault="00EE5988" w:rsidP="00112324">
      <w:pPr>
        <w:pStyle w:val="FALev3"/>
        <w:spacing w:before="120" w:after="0"/>
        <w:jc w:val="both"/>
      </w:pPr>
      <w:bookmarkStart w:id="12" w:name="_Toc20838768"/>
      <w:r w:rsidRPr="007C13D7">
        <w:t>Assumptions</w:t>
      </w:r>
      <w:r>
        <w:t>:</w:t>
      </w:r>
      <w:bookmarkEnd w:id="12"/>
    </w:p>
    <w:p w14:paraId="4173EC38" w14:textId="77777777" w:rsidR="003F3362" w:rsidRDefault="003F3362" w:rsidP="0011232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</w:pPr>
      <w:r>
        <w:t>There are no dependencies on the development environment to use Maven.</w:t>
      </w:r>
    </w:p>
    <w:p w14:paraId="3A9D3FD9" w14:textId="28A96471" w:rsidR="00EE5988" w:rsidRDefault="000A121B" w:rsidP="0011232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</w:pPr>
      <w:r>
        <w:rPr>
          <w:lang w:val="en-GB"/>
        </w:rPr>
        <w:t>MySQL/MSSQL Server/</w:t>
      </w:r>
      <w:r w:rsidR="003F3362">
        <w:t>Derby 10.14 is downloaded and ready to use.</w:t>
      </w:r>
    </w:p>
    <w:p w14:paraId="262260E6" w14:textId="44F92DEE" w:rsidR="00CB09C0" w:rsidRDefault="002612DE" w:rsidP="0011232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</w:pPr>
      <w:r>
        <w:t xml:space="preserve">Complete </w:t>
      </w:r>
      <w:r w:rsidR="00BA15F2">
        <w:rPr>
          <w:lang w:val="en-GB"/>
        </w:rPr>
        <w:t>Problem</w:t>
      </w:r>
      <w:r>
        <w:t xml:space="preserve"> 1 to use the existing project.</w:t>
      </w:r>
    </w:p>
    <w:p w14:paraId="3DA744E5" w14:textId="77777777" w:rsidR="00EE5988" w:rsidRDefault="00EE5988" w:rsidP="00112324">
      <w:pPr>
        <w:pStyle w:val="FALev3"/>
        <w:spacing w:before="120" w:after="0"/>
        <w:jc w:val="both"/>
      </w:pPr>
      <w:bookmarkStart w:id="13" w:name="_Toc20838769"/>
      <w:r w:rsidRPr="007C13D7">
        <w:t>Technical</w:t>
      </w:r>
      <w:r w:rsidRPr="00E46203">
        <w:t xml:space="preserve"> Requirements</w:t>
      </w:r>
      <w:r>
        <w:t>:</w:t>
      </w:r>
      <w:bookmarkEnd w:id="13"/>
    </w:p>
    <w:p w14:paraId="550ACF98" w14:textId="77777777" w:rsidR="00EE5988" w:rsidRDefault="00EE5988" w:rsidP="00112324">
      <w:pPr>
        <w:pStyle w:val="ListParagraph"/>
        <w:numPr>
          <w:ilvl w:val="0"/>
          <w:numId w:val="15"/>
        </w:numPr>
        <w:spacing w:before="120" w:after="0"/>
        <w:contextualSpacing w:val="0"/>
        <w:jc w:val="both"/>
        <w:rPr>
          <w:szCs w:val="20"/>
          <w:lang w:val="en-US"/>
        </w:rPr>
      </w:pPr>
      <w:r>
        <w:rPr>
          <w:szCs w:val="20"/>
        </w:rPr>
        <w:t>Must use Eclipse to build projects</w:t>
      </w:r>
    </w:p>
    <w:p w14:paraId="0FEC106E" w14:textId="031BC78C" w:rsidR="00CB09C0" w:rsidRPr="008D197D" w:rsidRDefault="00EE5988" w:rsidP="00112324">
      <w:pPr>
        <w:pStyle w:val="ListParagraph"/>
        <w:numPr>
          <w:ilvl w:val="0"/>
          <w:numId w:val="15"/>
        </w:numPr>
        <w:spacing w:before="120" w:after="0"/>
        <w:contextualSpacing w:val="0"/>
        <w:jc w:val="both"/>
        <w:rPr>
          <w:lang w:val="en-US"/>
        </w:rPr>
      </w:pPr>
      <w:r>
        <w:rPr>
          <w:lang w:val="en-US"/>
        </w:rPr>
        <w:t>Must use tools with versions mentioned above</w:t>
      </w:r>
    </w:p>
    <w:p w14:paraId="74555CAD" w14:textId="77777777" w:rsidR="00EE5988" w:rsidRDefault="00EE5988" w:rsidP="00112324">
      <w:pPr>
        <w:pStyle w:val="FALev3"/>
        <w:spacing w:before="120" w:after="0"/>
        <w:jc w:val="both"/>
      </w:pPr>
      <w:bookmarkStart w:id="14" w:name="_Toc20838770"/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  <w:bookmarkEnd w:id="14"/>
    </w:p>
    <w:p w14:paraId="3C6CC834" w14:textId="53503DB5" w:rsidR="001600FB" w:rsidRDefault="00B97EAC" w:rsidP="00112324">
      <w:pPr>
        <w:pStyle w:val="ListParagraph"/>
        <w:numPr>
          <w:ilvl w:val="0"/>
          <w:numId w:val="19"/>
        </w:numPr>
        <w:spacing w:before="120" w:after="0"/>
        <w:contextualSpacing w:val="0"/>
        <w:jc w:val="both"/>
      </w:pPr>
      <w:r>
        <w:t xml:space="preserve">Create a </w:t>
      </w:r>
      <w:r w:rsidR="006879EE">
        <w:t>configuration file hibernate.cfg.xml in src/main/resources</w:t>
      </w:r>
    </w:p>
    <w:p w14:paraId="51FD62D4" w14:textId="7CB22254" w:rsidR="006879EE" w:rsidRDefault="008128CC" w:rsidP="00112324">
      <w:pPr>
        <w:pStyle w:val="ListParagraph"/>
        <w:numPr>
          <w:ilvl w:val="0"/>
          <w:numId w:val="19"/>
        </w:numPr>
        <w:spacing w:before="120" w:after="0"/>
        <w:contextualSpacing w:val="0"/>
        <w:jc w:val="both"/>
      </w:pPr>
      <w:r>
        <w:rPr>
          <w:lang w:val="en-US"/>
        </w:rPr>
        <w:t xml:space="preserve">As the above problems/requirements, </w:t>
      </w:r>
      <w:r>
        <w:t>u</w:t>
      </w:r>
      <w:r w:rsidR="001600FB">
        <w:t>pdate values for these</w:t>
      </w:r>
      <w:r w:rsidR="001600FB" w:rsidRPr="001600FB">
        <w:rPr>
          <w:lang w:val="en-US"/>
        </w:rPr>
        <w:t xml:space="preserve"> properties: </w:t>
      </w:r>
      <w:r w:rsidR="001600FB">
        <w:t>driver_class</w:t>
      </w:r>
      <w:r w:rsidR="001600FB" w:rsidRPr="001600FB">
        <w:rPr>
          <w:lang w:val="en-US"/>
        </w:rPr>
        <w:t xml:space="preserve">, </w:t>
      </w:r>
      <w:r w:rsidR="001600FB">
        <w:t>url, dialect</w:t>
      </w:r>
      <w:r w:rsidR="001600FB" w:rsidRPr="001600FB">
        <w:rPr>
          <w:lang w:val="en-US"/>
        </w:rPr>
        <w:t xml:space="preserve">, </w:t>
      </w:r>
      <w:r w:rsidR="001600FB">
        <w:t>show_sql</w:t>
      </w:r>
      <w:r w:rsidR="001600FB" w:rsidRPr="001600FB">
        <w:rPr>
          <w:lang w:val="en-US"/>
        </w:rPr>
        <w:t xml:space="preserve">, </w:t>
      </w:r>
      <w:r w:rsidR="001600FB">
        <w:t>hbm2ddl.auto</w:t>
      </w:r>
    </w:p>
    <w:p w14:paraId="6CC1AA5A" w14:textId="566C97E4" w:rsidR="001600FB" w:rsidRPr="008128CC" w:rsidRDefault="008128CC" w:rsidP="00112324">
      <w:pPr>
        <w:pStyle w:val="ListParagraph"/>
        <w:numPr>
          <w:ilvl w:val="0"/>
          <w:numId w:val="19"/>
        </w:numPr>
        <w:spacing w:before="120" w:after="0"/>
        <w:contextualSpacing w:val="0"/>
        <w:jc w:val="both"/>
        <w:rPr>
          <w:lang w:val="en-US"/>
        </w:rPr>
      </w:pPr>
      <w:r w:rsidRPr="008128CC">
        <w:rPr>
          <w:lang w:val="en-US"/>
        </w:rPr>
        <w:t>Create a class to test your configuration correct or not (Use SessionFactory and Session in the main method)</w:t>
      </w:r>
    </w:p>
    <w:p w14:paraId="0A5B6CB7" w14:textId="60EBB1FD" w:rsidR="00EE5988" w:rsidRDefault="008128CC" w:rsidP="00112324">
      <w:pPr>
        <w:spacing w:before="120" w:after="0"/>
        <w:jc w:val="both"/>
        <w:rPr>
          <w:lang w:val="en-US"/>
        </w:rPr>
      </w:pPr>
      <w:r>
        <w:rPr>
          <w:lang w:val="en-US"/>
        </w:rPr>
        <w:t>The log output should not have any error.</w:t>
      </w:r>
    </w:p>
    <w:p w14:paraId="6E3EFA44" w14:textId="4B8B4EC3" w:rsidR="00CB09C0" w:rsidRPr="008D197D" w:rsidRDefault="008128CC" w:rsidP="00112324">
      <w:pPr>
        <w:spacing w:before="120" w:after="0"/>
        <w:jc w:val="both"/>
        <w:rPr>
          <w:lang w:val="en-US"/>
        </w:rPr>
      </w:pPr>
      <w:r>
        <w:rPr>
          <w:lang w:val="en-US"/>
        </w:rPr>
        <w:t xml:space="preserve">You also should connect to the </w:t>
      </w:r>
      <w:r w:rsidRPr="008128CC">
        <w:rPr>
          <w:b/>
          <w:lang w:val="en-US"/>
        </w:rPr>
        <w:t>fadb</w:t>
      </w:r>
      <w:r>
        <w:rPr>
          <w:lang w:val="en-US"/>
        </w:rPr>
        <w:t xml:space="preserve"> database successful.</w:t>
      </w:r>
    </w:p>
    <w:p w14:paraId="342E294C" w14:textId="77777777" w:rsidR="0022426B" w:rsidRDefault="0022426B">
      <w:pPr>
        <w:spacing w:after="0" w:line="240" w:lineRule="auto"/>
        <w:rPr>
          <w:rFonts w:eastAsia="Times New Roman" w:cs="Arial"/>
          <w:b/>
          <w:bCs/>
          <w:sz w:val="26"/>
          <w:szCs w:val="26"/>
          <w:lang w:val="en-US"/>
        </w:rPr>
      </w:pPr>
      <w:r>
        <w:br w:type="page"/>
      </w:r>
    </w:p>
    <w:p w14:paraId="4BD90EF7" w14:textId="3D2F32DC" w:rsidR="00C01C51" w:rsidRPr="00430667" w:rsidRDefault="00112324" w:rsidP="006B5C43">
      <w:pPr>
        <w:pStyle w:val="FALev2"/>
        <w:spacing w:before="120"/>
        <w:jc w:val="both"/>
      </w:pPr>
      <w:bookmarkStart w:id="15" w:name="_Toc20838771"/>
      <w:r>
        <w:lastRenderedPageBreak/>
        <w:t>Problem</w:t>
      </w:r>
      <w:r w:rsidR="00C01C51">
        <w:t xml:space="preserve"> 3</w:t>
      </w:r>
      <w:r w:rsidR="00C01C51" w:rsidRPr="00430667">
        <w:t xml:space="preserve">: </w:t>
      </w:r>
      <w:r w:rsidR="00D24DCF">
        <w:t>Mapping New Table</w:t>
      </w:r>
      <w:bookmarkEnd w:id="15"/>
    </w:p>
    <w:p w14:paraId="612003FA" w14:textId="77777777" w:rsidR="00C01C51" w:rsidRDefault="00C01C51" w:rsidP="006B5C43">
      <w:pPr>
        <w:pStyle w:val="FALev3"/>
        <w:spacing w:before="120" w:after="0"/>
        <w:jc w:val="both"/>
        <w:rPr>
          <w:szCs w:val="24"/>
        </w:rPr>
      </w:pPr>
      <w:bookmarkStart w:id="16" w:name="_Toc20838772"/>
      <w:r w:rsidRPr="00993070">
        <w:rPr>
          <w:szCs w:val="24"/>
        </w:rPr>
        <w:t>Objectives:</w:t>
      </w:r>
      <w:bookmarkEnd w:id="16"/>
      <w:r>
        <w:rPr>
          <w:szCs w:val="24"/>
        </w:rPr>
        <w:t xml:space="preserve"> </w:t>
      </w:r>
    </w:p>
    <w:p w14:paraId="7C6A0517" w14:textId="06FC7D4D" w:rsidR="00C96156" w:rsidRDefault="00D24DCF" w:rsidP="006B5C43">
      <w:pPr>
        <w:pStyle w:val="ListParagraph"/>
        <w:numPr>
          <w:ilvl w:val="0"/>
          <w:numId w:val="18"/>
        </w:numPr>
        <w:spacing w:before="120" w:after="0"/>
        <w:contextualSpacing w:val="0"/>
        <w:jc w:val="both"/>
      </w:pPr>
      <w:r>
        <w:t>Able to configure for model classes by using annotations to generate new tables in the database.</w:t>
      </w:r>
    </w:p>
    <w:p w14:paraId="18E82A91" w14:textId="77777777" w:rsidR="00C01C51" w:rsidRDefault="00C01C51" w:rsidP="006B5C43">
      <w:pPr>
        <w:pStyle w:val="FALev3"/>
        <w:spacing w:before="120" w:after="0"/>
        <w:jc w:val="both"/>
      </w:pPr>
      <w:bookmarkStart w:id="17" w:name="_Toc20838773"/>
      <w:r w:rsidRPr="009316A0">
        <w:t>Problem</w:t>
      </w:r>
      <w:r w:rsidRPr="00DA034A">
        <w:t xml:space="preserve"> Description</w:t>
      </w:r>
      <w:r>
        <w:t>s:</w:t>
      </w:r>
      <w:bookmarkEnd w:id="17"/>
    </w:p>
    <w:p w14:paraId="5D4224B4" w14:textId="07A4D287" w:rsidR="00C01C51" w:rsidRDefault="00D24DCF" w:rsidP="006B5C43">
      <w:pPr>
        <w:spacing w:before="120" w:after="0"/>
        <w:jc w:val="both"/>
      </w:pPr>
      <w:r>
        <w:t>On the ERD, they want to have Employee table as below: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420"/>
        <w:gridCol w:w="3690"/>
      </w:tblGrid>
      <w:tr w:rsidR="00113ADF" w:rsidRPr="00113ADF" w14:paraId="30D0FCD9" w14:textId="77777777" w:rsidTr="00113ADF">
        <w:trPr>
          <w:trHeight w:val="512"/>
        </w:trPr>
        <w:tc>
          <w:tcPr>
            <w:tcW w:w="3420" w:type="dxa"/>
            <w:shd w:val="clear" w:color="auto" w:fill="BFBFBF" w:themeFill="background1" w:themeFillShade="BF"/>
          </w:tcPr>
          <w:p w14:paraId="7F1BBB5B" w14:textId="3D473134" w:rsidR="00D24DCF" w:rsidRPr="00113ADF" w:rsidRDefault="00D24DCF" w:rsidP="006B5C43">
            <w:pPr>
              <w:spacing w:before="120" w:after="0"/>
              <w:jc w:val="both"/>
              <w:rPr>
                <w:b/>
                <w:szCs w:val="24"/>
              </w:rPr>
            </w:pPr>
            <w:r w:rsidRPr="00113ADF">
              <w:rPr>
                <w:b/>
                <w:szCs w:val="24"/>
              </w:rPr>
              <w:t>Column Name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65EF8512" w14:textId="369FCD4C" w:rsidR="00D24DCF" w:rsidRPr="00113ADF" w:rsidRDefault="00D24DCF" w:rsidP="006B5C43">
            <w:pPr>
              <w:spacing w:before="120" w:after="0"/>
              <w:jc w:val="both"/>
              <w:rPr>
                <w:b/>
                <w:szCs w:val="24"/>
              </w:rPr>
            </w:pPr>
            <w:r w:rsidRPr="00113ADF">
              <w:rPr>
                <w:b/>
                <w:szCs w:val="24"/>
              </w:rPr>
              <w:t>Data Type and Constraints</w:t>
            </w:r>
          </w:p>
        </w:tc>
      </w:tr>
      <w:tr w:rsidR="00113ADF" w14:paraId="635BEBA8" w14:textId="77777777" w:rsidTr="00113ADF">
        <w:tc>
          <w:tcPr>
            <w:tcW w:w="3420" w:type="dxa"/>
          </w:tcPr>
          <w:p w14:paraId="5C80ED98" w14:textId="3A35F10C" w:rsidR="00D24DCF" w:rsidRDefault="00D24DCF" w:rsidP="006B5C43">
            <w:pPr>
              <w:spacing w:before="120" w:after="0"/>
              <w:jc w:val="both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3690" w:type="dxa"/>
          </w:tcPr>
          <w:p w14:paraId="5927B51C" w14:textId="485A8440" w:rsidR="00D24DCF" w:rsidRDefault="004C3478" w:rsidP="006B5C43">
            <w:pPr>
              <w:spacing w:before="120" w:after="0"/>
              <w:jc w:val="both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D24DCF">
              <w:rPr>
                <w:szCs w:val="24"/>
              </w:rPr>
              <w:t>nt, Primary Key</w:t>
            </w:r>
          </w:p>
        </w:tc>
      </w:tr>
      <w:tr w:rsidR="00113ADF" w14:paraId="6187B797" w14:textId="77777777" w:rsidTr="00113ADF">
        <w:tc>
          <w:tcPr>
            <w:tcW w:w="3420" w:type="dxa"/>
          </w:tcPr>
          <w:p w14:paraId="586C68DE" w14:textId="2B93A584" w:rsidR="00D24DCF" w:rsidRDefault="00D24DCF" w:rsidP="006B5C43">
            <w:pPr>
              <w:spacing w:before="120" w:after="0"/>
              <w:jc w:val="both"/>
              <w:rPr>
                <w:szCs w:val="24"/>
              </w:rPr>
            </w:pPr>
            <w:r>
              <w:rPr>
                <w:szCs w:val="24"/>
              </w:rPr>
              <w:t>First_Name</w:t>
            </w:r>
          </w:p>
        </w:tc>
        <w:tc>
          <w:tcPr>
            <w:tcW w:w="3690" w:type="dxa"/>
          </w:tcPr>
          <w:p w14:paraId="51FFE882" w14:textId="3C5E4540" w:rsidR="00D24DCF" w:rsidRDefault="00A75B5D" w:rsidP="006B5C43">
            <w:pPr>
              <w:spacing w:before="120" w:after="0"/>
              <w:jc w:val="both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4C3478">
              <w:rPr>
                <w:szCs w:val="24"/>
              </w:rPr>
              <w:t>archar</w:t>
            </w:r>
            <w:r>
              <w:rPr>
                <w:szCs w:val="24"/>
              </w:rPr>
              <w:t>(50)</w:t>
            </w:r>
            <w:r w:rsidR="00161ED6">
              <w:rPr>
                <w:szCs w:val="24"/>
              </w:rPr>
              <w:t>, not null</w:t>
            </w:r>
          </w:p>
        </w:tc>
      </w:tr>
      <w:tr w:rsidR="00113ADF" w14:paraId="01127CB7" w14:textId="77777777" w:rsidTr="00113ADF">
        <w:tc>
          <w:tcPr>
            <w:tcW w:w="3420" w:type="dxa"/>
          </w:tcPr>
          <w:p w14:paraId="2E9AF911" w14:textId="1F2538E1" w:rsidR="00D24DCF" w:rsidRDefault="00D24DCF" w:rsidP="006B5C43">
            <w:pPr>
              <w:spacing w:before="120" w:after="0"/>
              <w:jc w:val="both"/>
              <w:rPr>
                <w:szCs w:val="24"/>
              </w:rPr>
            </w:pPr>
            <w:r>
              <w:rPr>
                <w:szCs w:val="24"/>
              </w:rPr>
              <w:t>Last_Name</w:t>
            </w:r>
          </w:p>
        </w:tc>
        <w:tc>
          <w:tcPr>
            <w:tcW w:w="3690" w:type="dxa"/>
          </w:tcPr>
          <w:p w14:paraId="0A51D985" w14:textId="079380BE" w:rsidR="00D24DCF" w:rsidRDefault="00A75B5D" w:rsidP="006B5C43">
            <w:pPr>
              <w:spacing w:before="120" w:after="0"/>
              <w:jc w:val="both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4C3478">
              <w:rPr>
                <w:szCs w:val="24"/>
              </w:rPr>
              <w:t>archar</w:t>
            </w:r>
            <w:r>
              <w:rPr>
                <w:szCs w:val="24"/>
              </w:rPr>
              <w:t>(50)</w:t>
            </w:r>
            <w:r w:rsidR="00161ED6">
              <w:rPr>
                <w:szCs w:val="24"/>
              </w:rPr>
              <w:t>, not null</w:t>
            </w:r>
          </w:p>
        </w:tc>
      </w:tr>
    </w:tbl>
    <w:p w14:paraId="208E216B" w14:textId="77777777" w:rsidR="00D24DCF" w:rsidRDefault="00D24DCF" w:rsidP="006B5C43">
      <w:pPr>
        <w:spacing w:before="120" w:after="0"/>
        <w:jc w:val="both"/>
        <w:rPr>
          <w:szCs w:val="24"/>
        </w:rPr>
      </w:pPr>
    </w:p>
    <w:p w14:paraId="4A3C0A75" w14:textId="082404ED" w:rsidR="00C96156" w:rsidRPr="00AF5D6A" w:rsidRDefault="00D54574" w:rsidP="006B5C43">
      <w:pPr>
        <w:spacing w:before="120" w:after="0"/>
        <w:jc w:val="both"/>
        <w:rPr>
          <w:szCs w:val="24"/>
        </w:rPr>
      </w:pPr>
      <w:r>
        <w:rPr>
          <w:szCs w:val="24"/>
        </w:rPr>
        <w:t>You need to create a model class to create and map with Employee table.</w:t>
      </w:r>
    </w:p>
    <w:p w14:paraId="4D86E7AE" w14:textId="77777777" w:rsidR="00C01C51" w:rsidRDefault="00C01C51" w:rsidP="006B5C43">
      <w:pPr>
        <w:pStyle w:val="FALev3"/>
        <w:spacing w:before="120" w:after="0"/>
        <w:jc w:val="both"/>
      </w:pPr>
      <w:bookmarkStart w:id="18" w:name="_Toc20838774"/>
      <w:r w:rsidRPr="007C13D7">
        <w:t>Assumptions</w:t>
      </w:r>
      <w:r>
        <w:t>:</w:t>
      </w:r>
      <w:bookmarkEnd w:id="18"/>
    </w:p>
    <w:p w14:paraId="4B72D354" w14:textId="77777777" w:rsidR="00C01C51" w:rsidRDefault="00C01C51" w:rsidP="006B5C43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</w:pPr>
      <w:r>
        <w:t>There are no dependencies on the development environment to use Maven.</w:t>
      </w:r>
    </w:p>
    <w:p w14:paraId="0F22248C" w14:textId="68DD9D69" w:rsidR="00C01C51" w:rsidRDefault="00AF5D6A" w:rsidP="006B5C43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</w:pPr>
      <w:r>
        <w:rPr>
          <w:lang w:val="en-GB"/>
        </w:rPr>
        <w:t>MySQL/MSSQL Server/</w:t>
      </w:r>
      <w:r w:rsidR="00C01C51">
        <w:t>Derby 10.14 is downloaded and ready to use.</w:t>
      </w:r>
    </w:p>
    <w:p w14:paraId="6603C07A" w14:textId="4BDD6CAC" w:rsidR="00C96156" w:rsidRDefault="00EE34CA" w:rsidP="006B5C43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</w:pPr>
      <w:r>
        <w:t>Complete Assignment 2</w:t>
      </w:r>
      <w:r w:rsidR="00C01C51">
        <w:t xml:space="preserve"> to use the existing project.</w:t>
      </w:r>
    </w:p>
    <w:p w14:paraId="6724DF14" w14:textId="77777777" w:rsidR="00C01C51" w:rsidRDefault="00C01C51" w:rsidP="006B5C43">
      <w:pPr>
        <w:pStyle w:val="FALev3"/>
        <w:spacing w:before="120" w:after="0"/>
        <w:jc w:val="both"/>
      </w:pPr>
      <w:bookmarkStart w:id="19" w:name="_Toc20838775"/>
      <w:r w:rsidRPr="007C13D7">
        <w:t>Technical</w:t>
      </w:r>
      <w:r w:rsidRPr="00E46203">
        <w:t xml:space="preserve"> Requirements</w:t>
      </w:r>
      <w:r>
        <w:t>:</w:t>
      </w:r>
      <w:bookmarkEnd w:id="19"/>
    </w:p>
    <w:p w14:paraId="0C8EEC11" w14:textId="77777777" w:rsidR="00C01C51" w:rsidRDefault="00C01C51" w:rsidP="006B5C43">
      <w:pPr>
        <w:pStyle w:val="ListParagraph"/>
        <w:numPr>
          <w:ilvl w:val="0"/>
          <w:numId w:val="15"/>
        </w:numPr>
        <w:spacing w:before="120" w:after="0"/>
        <w:contextualSpacing w:val="0"/>
        <w:jc w:val="both"/>
        <w:rPr>
          <w:szCs w:val="20"/>
          <w:lang w:val="en-US"/>
        </w:rPr>
      </w:pPr>
      <w:r>
        <w:rPr>
          <w:szCs w:val="20"/>
        </w:rPr>
        <w:t>Must use Eclipse to build projects</w:t>
      </w:r>
    </w:p>
    <w:p w14:paraId="38FBE4A2" w14:textId="0C1BED9A" w:rsidR="00C96156" w:rsidRPr="00AF5D6A" w:rsidRDefault="00C01C51" w:rsidP="006B5C43">
      <w:pPr>
        <w:pStyle w:val="ListParagraph"/>
        <w:numPr>
          <w:ilvl w:val="0"/>
          <w:numId w:val="15"/>
        </w:numPr>
        <w:spacing w:before="120" w:after="0"/>
        <w:contextualSpacing w:val="0"/>
        <w:jc w:val="both"/>
        <w:rPr>
          <w:lang w:val="en-US"/>
        </w:rPr>
      </w:pPr>
      <w:r>
        <w:rPr>
          <w:lang w:val="en-US"/>
        </w:rPr>
        <w:t>Must use tools with versions mentioned above</w:t>
      </w:r>
    </w:p>
    <w:p w14:paraId="2A3A67C9" w14:textId="77777777" w:rsidR="00C01C51" w:rsidRDefault="00C01C51" w:rsidP="006B5C43">
      <w:pPr>
        <w:pStyle w:val="FALev3"/>
        <w:spacing w:before="120" w:after="0"/>
        <w:jc w:val="both"/>
      </w:pPr>
      <w:bookmarkStart w:id="20" w:name="_Toc20838776"/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  <w:bookmarkEnd w:id="20"/>
    </w:p>
    <w:p w14:paraId="1DAC5B52" w14:textId="7D83A52C" w:rsidR="00C01C51" w:rsidRDefault="00EE34CA" w:rsidP="006B5C43">
      <w:pPr>
        <w:pStyle w:val="ListParagraph"/>
        <w:numPr>
          <w:ilvl w:val="0"/>
          <w:numId w:val="19"/>
        </w:numPr>
        <w:spacing w:before="120" w:after="0"/>
        <w:contextualSpacing w:val="0"/>
        <w:jc w:val="both"/>
      </w:pPr>
      <w:r>
        <w:t xml:space="preserve">Create </w:t>
      </w:r>
      <w:r w:rsidR="004D2782">
        <w:t xml:space="preserve">and use annotation in the </w:t>
      </w:r>
      <w:r>
        <w:t>Employee class</w:t>
      </w:r>
      <w:r w:rsidR="004D2782">
        <w:t>. The class should be in a model package, for instance,</w:t>
      </w:r>
      <w:r>
        <w:t xml:space="preserve"> </w:t>
      </w:r>
      <w:r w:rsidR="00086D26">
        <w:rPr>
          <w:b/>
        </w:rPr>
        <w:t>fa.training</w:t>
      </w:r>
      <w:r w:rsidR="004D2782" w:rsidRPr="004D2782">
        <w:rPr>
          <w:b/>
        </w:rPr>
        <w:t>.hibernate.model</w:t>
      </w:r>
    </w:p>
    <w:p w14:paraId="78380F55" w14:textId="68147AC1" w:rsidR="00C01C51" w:rsidRDefault="004D2782" w:rsidP="006B5C43">
      <w:pPr>
        <w:pStyle w:val="ListParagraph"/>
        <w:numPr>
          <w:ilvl w:val="0"/>
          <w:numId w:val="19"/>
        </w:numPr>
        <w:spacing w:before="120" w:after="0"/>
        <w:contextualSpacing w:val="0"/>
        <w:jc w:val="both"/>
      </w:pPr>
      <w:r>
        <w:rPr>
          <w:lang w:val="en-US"/>
        </w:rPr>
        <w:t>Create a new Employee object with your selected first name and last name</w:t>
      </w:r>
      <w:r w:rsidR="00284500">
        <w:rPr>
          <w:lang w:val="en-US"/>
        </w:rPr>
        <w:t xml:space="preserve"> on the main method.</w:t>
      </w:r>
    </w:p>
    <w:p w14:paraId="19B13913" w14:textId="0A31ACC3" w:rsidR="00C01C51" w:rsidRPr="008128CC" w:rsidRDefault="00284500" w:rsidP="006B5C43">
      <w:pPr>
        <w:pStyle w:val="ListParagraph"/>
        <w:numPr>
          <w:ilvl w:val="0"/>
          <w:numId w:val="19"/>
        </w:numPr>
        <w:spacing w:before="120" w:after="0"/>
        <w:contextualSpacing w:val="0"/>
        <w:jc w:val="both"/>
        <w:rPr>
          <w:lang w:val="en-US"/>
        </w:rPr>
      </w:pPr>
      <w:r>
        <w:rPr>
          <w:lang w:val="en-US"/>
        </w:rPr>
        <w:t>Use the existing session to save new Employee object.</w:t>
      </w:r>
    </w:p>
    <w:p w14:paraId="3EE757DB" w14:textId="77777777" w:rsidR="00C01C51" w:rsidRDefault="00C01C51" w:rsidP="006B5C43">
      <w:pPr>
        <w:spacing w:before="120" w:after="0"/>
        <w:jc w:val="both"/>
        <w:rPr>
          <w:lang w:val="en-US"/>
        </w:rPr>
      </w:pPr>
      <w:r>
        <w:rPr>
          <w:lang w:val="en-US"/>
        </w:rPr>
        <w:t>The log output should not have any error.</w:t>
      </w:r>
    </w:p>
    <w:p w14:paraId="4C22511D" w14:textId="5FE2DA3A" w:rsidR="00C01C51" w:rsidRPr="008128CC" w:rsidRDefault="00284500" w:rsidP="006B5C43">
      <w:pPr>
        <w:spacing w:before="120" w:after="0"/>
        <w:jc w:val="both"/>
        <w:rPr>
          <w:lang w:val="en-US"/>
        </w:rPr>
      </w:pPr>
      <w:r>
        <w:rPr>
          <w:lang w:val="en-US"/>
        </w:rPr>
        <w:t>You should see your new Employee entity by running ‘</w:t>
      </w:r>
      <w:r w:rsidRPr="00284500">
        <w:rPr>
          <w:b/>
          <w:lang w:val="en-US"/>
        </w:rPr>
        <w:t>SELECT * FROM EMPLOYEE</w:t>
      </w:r>
      <w:r>
        <w:rPr>
          <w:lang w:val="en-US"/>
        </w:rPr>
        <w:t xml:space="preserve">’ after connected to </w:t>
      </w:r>
      <w:r w:rsidRPr="00284500">
        <w:rPr>
          <w:b/>
          <w:lang w:val="en-US"/>
        </w:rPr>
        <w:t>fadb</w:t>
      </w:r>
      <w:r>
        <w:rPr>
          <w:lang w:val="en-US"/>
        </w:rPr>
        <w:t xml:space="preserve"> database</w:t>
      </w:r>
      <w:r w:rsidR="00C01C51">
        <w:rPr>
          <w:lang w:val="en-US"/>
        </w:rPr>
        <w:t>.</w:t>
      </w:r>
    </w:p>
    <w:p w14:paraId="0E4FFC88" w14:textId="77777777" w:rsidR="00AF5D6A" w:rsidRDefault="00AF5D6A" w:rsidP="006B5C43">
      <w:pPr>
        <w:pStyle w:val="FALev3"/>
        <w:spacing w:before="120" w:after="0"/>
        <w:jc w:val="both"/>
        <w:rPr>
          <w:u w:val="none"/>
        </w:rPr>
      </w:pPr>
    </w:p>
    <w:p w14:paraId="5A66CE60" w14:textId="0BE9402F" w:rsidR="00650EF3" w:rsidRPr="00480FB2" w:rsidRDefault="00AF5D6A" w:rsidP="00061676">
      <w:pPr>
        <w:jc w:val="center"/>
        <w:rPr>
          <w:b/>
          <w:sz w:val="22"/>
        </w:rPr>
      </w:pPr>
      <w:r w:rsidRPr="00480FB2">
        <w:rPr>
          <w:b/>
          <w:sz w:val="22"/>
        </w:rPr>
        <w:t>-- THE END --</w:t>
      </w:r>
    </w:p>
    <w:sectPr w:rsidR="00650EF3" w:rsidRPr="00480FB2" w:rsidSect="00BE773D">
      <w:headerReference w:type="default" r:id="rId12"/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5DF2E" w14:textId="77777777" w:rsidR="00436131" w:rsidRDefault="00436131" w:rsidP="00697B23">
      <w:pPr>
        <w:pStyle w:val="PB1"/>
      </w:pPr>
      <w:r>
        <w:separator/>
      </w:r>
    </w:p>
    <w:p w14:paraId="7E6FA646" w14:textId="77777777" w:rsidR="00436131" w:rsidRDefault="00436131"/>
  </w:endnote>
  <w:endnote w:type="continuationSeparator" w:id="0">
    <w:p w14:paraId="7A8D0D87" w14:textId="77777777" w:rsidR="00436131" w:rsidRDefault="00436131" w:rsidP="00697B23">
      <w:pPr>
        <w:pStyle w:val="PB1"/>
      </w:pPr>
      <w:r>
        <w:continuationSeparator/>
      </w:r>
    </w:p>
    <w:p w14:paraId="104CE14B" w14:textId="77777777" w:rsidR="00436131" w:rsidRDefault="004361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3694C" w14:textId="77777777" w:rsidR="00B7032B" w:rsidRPr="00171177" w:rsidRDefault="00B7032B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3B2D2B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3B2D2B">
      <w:rPr>
        <w:rStyle w:val="PageNumber"/>
        <w:rFonts w:ascii="Arial" w:hAnsi="Arial" w:cs="Arial"/>
        <w:noProof/>
        <w:sz w:val="18"/>
        <w:szCs w:val="18"/>
      </w:rPr>
      <w:t>7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B7032B" w:rsidRDefault="00B7032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41611" w14:textId="77777777" w:rsidR="00436131" w:rsidRDefault="00436131" w:rsidP="00697B23">
      <w:pPr>
        <w:pStyle w:val="PB1"/>
      </w:pPr>
      <w:r>
        <w:separator/>
      </w:r>
    </w:p>
    <w:p w14:paraId="36DF7074" w14:textId="77777777" w:rsidR="00436131" w:rsidRDefault="00436131"/>
  </w:footnote>
  <w:footnote w:type="continuationSeparator" w:id="0">
    <w:p w14:paraId="0CB5B1DE" w14:textId="77777777" w:rsidR="00436131" w:rsidRDefault="00436131" w:rsidP="00697B23">
      <w:pPr>
        <w:pStyle w:val="PB1"/>
      </w:pPr>
      <w:r>
        <w:continuationSeparator/>
      </w:r>
    </w:p>
    <w:p w14:paraId="31755157" w14:textId="77777777" w:rsidR="00436131" w:rsidRDefault="004361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5D587" w14:textId="1BEFD919" w:rsidR="00B7032B" w:rsidRPr="00706FB5" w:rsidRDefault="00B7032B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Hibernate_Training Assignments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>
      <w:t>HIBERNATE</w:t>
    </w:r>
    <w:r w:rsidRPr="00771EAB">
      <w:t xml:space="preserve">          </w:t>
    </w:r>
    <w:r>
      <w:tab/>
      <w:t>Issue/Revision: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7D1"/>
    <w:multiLevelType w:val="hybridMultilevel"/>
    <w:tmpl w:val="71A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01CD3"/>
    <w:multiLevelType w:val="hybridMultilevel"/>
    <w:tmpl w:val="2882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0764BF"/>
    <w:multiLevelType w:val="hybridMultilevel"/>
    <w:tmpl w:val="63F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7B10BA"/>
    <w:multiLevelType w:val="hybridMultilevel"/>
    <w:tmpl w:val="516A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D7263"/>
    <w:multiLevelType w:val="hybridMultilevel"/>
    <w:tmpl w:val="41E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531F4"/>
    <w:multiLevelType w:val="hybridMultilevel"/>
    <w:tmpl w:val="F816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46F02"/>
    <w:multiLevelType w:val="hybridMultilevel"/>
    <w:tmpl w:val="B66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614B6"/>
    <w:multiLevelType w:val="hybridMultilevel"/>
    <w:tmpl w:val="05FE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F470E"/>
    <w:multiLevelType w:val="hybridMultilevel"/>
    <w:tmpl w:val="3D0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A24B0"/>
    <w:multiLevelType w:val="hybridMultilevel"/>
    <w:tmpl w:val="DAE4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B113D5"/>
    <w:multiLevelType w:val="hybridMultilevel"/>
    <w:tmpl w:val="DFAE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13FBA"/>
    <w:multiLevelType w:val="hybridMultilevel"/>
    <w:tmpl w:val="7042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9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18"/>
  </w:num>
  <w:num w:numId="12">
    <w:abstractNumId w:val="10"/>
  </w:num>
  <w:num w:numId="13">
    <w:abstractNumId w:val="8"/>
  </w:num>
  <w:num w:numId="14">
    <w:abstractNumId w:val="12"/>
  </w:num>
  <w:num w:numId="15">
    <w:abstractNumId w:val="11"/>
  </w:num>
  <w:num w:numId="16">
    <w:abstractNumId w:val="4"/>
  </w:num>
  <w:num w:numId="17">
    <w:abstractNumId w:val="15"/>
  </w:num>
  <w:num w:numId="18">
    <w:abstractNumId w:val="17"/>
  </w:num>
  <w:num w:numId="19">
    <w:abstractNumId w:val="9"/>
  </w:num>
  <w:num w:numId="20">
    <w:abstractNumId w:val="20"/>
  </w:num>
  <w:num w:numId="21">
    <w:abstractNumId w:val="1"/>
  </w:num>
  <w:num w:numId="22">
    <w:abstractNumId w:val="14"/>
  </w:num>
  <w:num w:numId="23">
    <w:abstractNumId w:val="13"/>
  </w:num>
  <w:num w:numId="24">
    <w:abstractNumId w:val="16"/>
  </w:num>
  <w:num w:numId="25">
    <w:abstractNumId w:val="21"/>
  </w:num>
  <w:num w:numId="26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158FE"/>
    <w:rsid w:val="000217CA"/>
    <w:rsid w:val="00023AC7"/>
    <w:rsid w:val="00031534"/>
    <w:rsid w:val="000316A7"/>
    <w:rsid w:val="00036C2A"/>
    <w:rsid w:val="0004277B"/>
    <w:rsid w:val="000472F6"/>
    <w:rsid w:val="00051826"/>
    <w:rsid w:val="00053788"/>
    <w:rsid w:val="00061676"/>
    <w:rsid w:val="00062CEE"/>
    <w:rsid w:val="00064BB1"/>
    <w:rsid w:val="00067F8A"/>
    <w:rsid w:val="000712A7"/>
    <w:rsid w:val="0007682E"/>
    <w:rsid w:val="00083D5C"/>
    <w:rsid w:val="00086D26"/>
    <w:rsid w:val="0009208E"/>
    <w:rsid w:val="00092BB0"/>
    <w:rsid w:val="0009765D"/>
    <w:rsid w:val="00097799"/>
    <w:rsid w:val="000A121B"/>
    <w:rsid w:val="000A28D7"/>
    <w:rsid w:val="000A6A32"/>
    <w:rsid w:val="000B1D3F"/>
    <w:rsid w:val="000B2134"/>
    <w:rsid w:val="000B548D"/>
    <w:rsid w:val="000C1FE0"/>
    <w:rsid w:val="000C4266"/>
    <w:rsid w:val="000C4A66"/>
    <w:rsid w:val="000C558D"/>
    <w:rsid w:val="000C6F18"/>
    <w:rsid w:val="000D26B8"/>
    <w:rsid w:val="000D4B78"/>
    <w:rsid w:val="000E1C62"/>
    <w:rsid w:val="000E4BFE"/>
    <w:rsid w:val="000F0720"/>
    <w:rsid w:val="000F08B6"/>
    <w:rsid w:val="000F601F"/>
    <w:rsid w:val="000F78FE"/>
    <w:rsid w:val="001030AA"/>
    <w:rsid w:val="00106B39"/>
    <w:rsid w:val="0011042B"/>
    <w:rsid w:val="00112324"/>
    <w:rsid w:val="00113ADF"/>
    <w:rsid w:val="001178E3"/>
    <w:rsid w:val="001207DB"/>
    <w:rsid w:val="00124D9D"/>
    <w:rsid w:val="00127B81"/>
    <w:rsid w:val="0013157E"/>
    <w:rsid w:val="00131BC3"/>
    <w:rsid w:val="00132D02"/>
    <w:rsid w:val="00140398"/>
    <w:rsid w:val="00141777"/>
    <w:rsid w:val="00143595"/>
    <w:rsid w:val="00143ABC"/>
    <w:rsid w:val="00147DFC"/>
    <w:rsid w:val="00151387"/>
    <w:rsid w:val="00151B68"/>
    <w:rsid w:val="001600FB"/>
    <w:rsid w:val="00161ED6"/>
    <w:rsid w:val="0016686B"/>
    <w:rsid w:val="00167DA8"/>
    <w:rsid w:val="00171177"/>
    <w:rsid w:val="00172B88"/>
    <w:rsid w:val="001774C9"/>
    <w:rsid w:val="00184FC5"/>
    <w:rsid w:val="00194621"/>
    <w:rsid w:val="0019761A"/>
    <w:rsid w:val="001A1629"/>
    <w:rsid w:val="001A1720"/>
    <w:rsid w:val="001A3A0D"/>
    <w:rsid w:val="001A412D"/>
    <w:rsid w:val="001A41A7"/>
    <w:rsid w:val="001B23ED"/>
    <w:rsid w:val="001B43E3"/>
    <w:rsid w:val="001B73A7"/>
    <w:rsid w:val="001C00CB"/>
    <w:rsid w:val="001C3DE0"/>
    <w:rsid w:val="001C7E1C"/>
    <w:rsid w:val="001D41A8"/>
    <w:rsid w:val="001D43FF"/>
    <w:rsid w:val="001D7187"/>
    <w:rsid w:val="001E05CE"/>
    <w:rsid w:val="001E0B46"/>
    <w:rsid w:val="001E217D"/>
    <w:rsid w:val="001E4EED"/>
    <w:rsid w:val="001F1427"/>
    <w:rsid w:val="001F3EED"/>
    <w:rsid w:val="001F455A"/>
    <w:rsid w:val="001F5A02"/>
    <w:rsid w:val="002018AF"/>
    <w:rsid w:val="00201C24"/>
    <w:rsid w:val="00207E78"/>
    <w:rsid w:val="002103AA"/>
    <w:rsid w:val="002120F6"/>
    <w:rsid w:val="00215215"/>
    <w:rsid w:val="00223816"/>
    <w:rsid w:val="00223FD7"/>
    <w:rsid w:val="0022426B"/>
    <w:rsid w:val="002279BD"/>
    <w:rsid w:val="00232873"/>
    <w:rsid w:val="0023326C"/>
    <w:rsid w:val="002353A4"/>
    <w:rsid w:val="00242175"/>
    <w:rsid w:val="002512E3"/>
    <w:rsid w:val="00251E83"/>
    <w:rsid w:val="00255B7B"/>
    <w:rsid w:val="002612DE"/>
    <w:rsid w:val="00275230"/>
    <w:rsid w:val="002764EE"/>
    <w:rsid w:val="00280532"/>
    <w:rsid w:val="00280648"/>
    <w:rsid w:val="00284500"/>
    <w:rsid w:val="002863CD"/>
    <w:rsid w:val="002929D3"/>
    <w:rsid w:val="00292E0F"/>
    <w:rsid w:val="00295D49"/>
    <w:rsid w:val="002A0595"/>
    <w:rsid w:val="002A1B75"/>
    <w:rsid w:val="002A2795"/>
    <w:rsid w:val="002A7BA9"/>
    <w:rsid w:val="002B359C"/>
    <w:rsid w:val="002B5B04"/>
    <w:rsid w:val="002B6010"/>
    <w:rsid w:val="002C0E1F"/>
    <w:rsid w:val="002C3CA6"/>
    <w:rsid w:val="002C5099"/>
    <w:rsid w:val="002C6323"/>
    <w:rsid w:val="002C697D"/>
    <w:rsid w:val="002C7D8F"/>
    <w:rsid w:val="002D2553"/>
    <w:rsid w:val="002D2607"/>
    <w:rsid w:val="002D2D8F"/>
    <w:rsid w:val="002D70EC"/>
    <w:rsid w:val="002E39E4"/>
    <w:rsid w:val="002F1A6E"/>
    <w:rsid w:val="002F3B39"/>
    <w:rsid w:val="002F5141"/>
    <w:rsid w:val="002F649E"/>
    <w:rsid w:val="002F69B0"/>
    <w:rsid w:val="00300432"/>
    <w:rsid w:val="00301DDE"/>
    <w:rsid w:val="003032F8"/>
    <w:rsid w:val="00304DEB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3B78"/>
    <w:rsid w:val="0032475A"/>
    <w:rsid w:val="00326F85"/>
    <w:rsid w:val="0033253A"/>
    <w:rsid w:val="00337C73"/>
    <w:rsid w:val="00340BE6"/>
    <w:rsid w:val="0034245E"/>
    <w:rsid w:val="00345F19"/>
    <w:rsid w:val="0034752C"/>
    <w:rsid w:val="00350F96"/>
    <w:rsid w:val="0035127C"/>
    <w:rsid w:val="00351AB6"/>
    <w:rsid w:val="00351B99"/>
    <w:rsid w:val="00357B94"/>
    <w:rsid w:val="00360613"/>
    <w:rsid w:val="003613A0"/>
    <w:rsid w:val="00361EF1"/>
    <w:rsid w:val="00364177"/>
    <w:rsid w:val="00365484"/>
    <w:rsid w:val="00365F51"/>
    <w:rsid w:val="0036762D"/>
    <w:rsid w:val="003677A0"/>
    <w:rsid w:val="00372779"/>
    <w:rsid w:val="003754A0"/>
    <w:rsid w:val="0037613F"/>
    <w:rsid w:val="00381989"/>
    <w:rsid w:val="00382F10"/>
    <w:rsid w:val="003848D6"/>
    <w:rsid w:val="0039032E"/>
    <w:rsid w:val="00393AC0"/>
    <w:rsid w:val="003945AD"/>
    <w:rsid w:val="00397C0D"/>
    <w:rsid w:val="003A59F5"/>
    <w:rsid w:val="003A7716"/>
    <w:rsid w:val="003B2D2B"/>
    <w:rsid w:val="003B6892"/>
    <w:rsid w:val="003C16F6"/>
    <w:rsid w:val="003C2A43"/>
    <w:rsid w:val="003D0270"/>
    <w:rsid w:val="003D552E"/>
    <w:rsid w:val="003D6570"/>
    <w:rsid w:val="003D6E98"/>
    <w:rsid w:val="003E01D8"/>
    <w:rsid w:val="003E4BA3"/>
    <w:rsid w:val="003E6987"/>
    <w:rsid w:val="003E7A5A"/>
    <w:rsid w:val="003F15DC"/>
    <w:rsid w:val="003F19DF"/>
    <w:rsid w:val="003F3362"/>
    <w:rsid w:val="003F694D"/>
    <w:rsid w:val="00402EC0"/>
    <w:rsid w:val="00404354"/>
    <w:rsid w:val="0040464E"/>
    <w:rsid w:val="004053C9"/>
    <w:rsid w:val="004059E4"/>
    <w:rsid w:val="00417224"/>
    <w:rsid w:val="00424248"/>
    <w:rsid w:val="00426D3B"/>
    <w:rsid w:val="00430667"/>
    <w:rsid w:val="0043445E"/>
    <w:rsid w:val="00436131"/>
    <w:rsid w:val="00436E88"/>
    <w:rsid w:val="0044087B"/>
    <w:rsid w:val="00444BC0"/>
    <w:rsid w:val="004474FD"/>
    <w:rsid w:val="0045058E"/>
    <w:rsid w:val="004559F0"/>
    <w:rsid w:val="00461338"/>
    <w:rsid w:val="004624B6"/>
    <w:rsid w:val="004641E4"/>
    <w:rsid w:val="00467E7D"/>
    <w:rsid w:val="004756FF"/>
    <w:rsid w:val="00480FB2"/>
    <w:rsid w:val="0049533C"/>
    <w:rsid w:val="004A1C4A"/>
    <w:rsid w:val="004A4B9A"/>
    <w:rsid w:val="004A5C21"/>
    <w:rsid w:val="004B14CB"/>
    <w:rsid w:val="004B4764"/>
    <w:rsid w:val="004B601A"/>
    <w:rsid w:val="004B73B7"/>
    <w:rsid w:val="004C0CAD"/>
    <w:rsid w:val="004C3478"/>
    <w:rsid w:val="004C5455"/>
    <w:rsid w:val="004C6EDF"/>
    <w:rsid w:val="004D0C9E"/>
    <w:rsid w:val="004D2782"/>
    <w:rsid w:val="004D7C13"/>
    <w:rsid w:val="004E34F8"/>
    <w:rsid w:val="004E4532"/>
    <w:rsid w:val="004E4D85"/>
    <w:rsid w:val="004E519F"/>
    <w:rsid w:val="004E65A4"/>
    <w:rsid w:val="004F7BFC"/>
    <w:rsid w:val="0050359B"/>
    <w:rsid w:val="0050535A"/>
    <w:rsid w:val="005102AE"/>
    <w:rsid w:val="005120D5"/>
    <w:rsid w:val="00520DA3"/>
    <w:rsid w:val="00524674"/>
    <w:rsid w:val="00524F65"/>
    <w:rsid w:val="00526E2A"/>
    <w:rsid w:val="005308FC"/>
    <w:rsid w:val="0053146B"/>
    <w:rsid w:val="00534549"/>
    <w:rsid w:val="00534E32"/>
    <w:rsid w:val="0053500E"/>
    <w:rsid w:val="00535B29"/>
    <w:rsid w:val="00536311"/>
    <w:rsid w:val="00541716"/>
    <w:rsid w:val="00552135"/>
    <w:rsid w:val="00553346"/>
    <w:rsid w:val="00553521"/>
    <w:rsid w:val="005609CF"/>
    <w:rsid w:val="005621C9"/>
    <w:rsid w:val="0056236F"/>
    <w:rsid w:val="005635C4"/>
    <w:rsid w:val="0056360F"/>
    <w:rsid w:val="00570400"/>
    <w:rsid w:val="0057190C"/>
    <w:rsid w:val="00572B71"/>
    <w:rsid w:val="005758E9"/>
    <w:rsid w:val="005802A4"/>
    <w:rsid w:val="00581F03"/>
    <w:rsid w:val="00582855"/>
    <w:rsid w:val="00593EAF"/>
    <w:rsid w:val="005940DB"/>
    <w:rsid w:val="00594E6E"/>
    <w:rsid w:val="0059753A"/>
    <w:rsid w:val="005B00B1"/>
    <w:rsid w:val="005B2374"/>
    <w:rsid w:val="005B61E0"/>
    <w:rsid w:val="005B7D1D"/>
    <w:rsid w:val="005C20E6"/>
    <w:rsid w:val="005C2D93"/>
    <w:rsid w:val="005C391E"/>
    <w:rsid w:val="005C7182"/>
    <w:rsid w:val="005D48BA"/>
    <w:rsid w:val="005D6F7E"/>
    <w:rsid w:val="005E1869"/>
    <w:rsid w:val="005E1B8E"/>
    <w:rsid w:val="005E43B1"/>
    <w:rsid w:val="005E64CE"/>
    <w:rsid w:val="005F4215"/>
    <w:rsid w:val="00602412"/>
    <w:rsid w:val="006033B7"/>
    <w:rsid w:val="00607BAC"/>
    <w:rsid w:val="00610186"/>
    <w:rsid w:val="006125F9"/>
    <w:rsid w:val="00614108"/>
    <w:rsid w:val="00614EEA"/>
    <w:rsid w:val="0061583C"/>
    <w:rsid w:val="00617469"/>
    <w:rsid w:val="0062004D"/>
    <w:rsid w:val="0062702C"/>
    <w:rsid w:val="006304A0"/>
    <w:rsid w:val="00632EDD"/>
    <w:rsid w:val="00633B81"/>
    <w:rsid w:val="00635F95"/>
    <w:rsid w:val="00636312"/>
    <w:rsid w:val="00637D67"/>
    <w:rsid w:val="00641013"/>
    <w:rsid w:val="0064153D"/>
    <w:rsid w:val="006438DA"/>
    <w:rsid w:val="006477D3"/>
    <w:rsid w:val="00650EF3"/>
    <w:rsid w:val="00652ED0"/>
    <w:rsid w:val="006531EF"/>
    <w:rsid w:val="0065350B"/>
    <w:rsid w:val="0065679C"/>
    <w:rsid w:val="006638AA"/>
    <w:rsid w:val="00664378"/>
    <w:rsid w:val="00664C71"/>
    <w:rsid w:val="00665005"/>
    <w:rsid w:val="00666970"/>
    <w:rsid w:val="0067293D"/>
    <w:rsid w:val="00673DD6"/>
    <w:rsid w:val="00674B66"/>
    <w:rsid w:val="00675C77"/>
    <w:rsid w:val="00680F7D"/>
    <w:rsid w:val="006879EE"/>
    <w:rsid w:val="00687D31"/>
    <w:rsid w:val="00695CF5"/>
    <w:rsid w:val="00697B23"/>
    <w:rsid w:val="006A1262"/>
    <w:rsid w:val="006A25CE"/>
    <w:rsid w:val="006A28C3"/>
    <w:rsid w:val="006A2EE8"/>
    <w:rsid w:val="006A412E"/>
    <w:rsid w:val="006B22B9"/>
    <w:rsid w:val="006B28B1"/>
    <w:rsid w:val="006B2D9C"/>
    <w:rsid w:val="006B3765"/>
    <w:rsid w:val="006B3FF9"/>
    <w:rsid w:val="006B5C43"/>
    <w:rsid w:val="006B78FC"/>
    <w:rsid w:val="006C01FF"/>
    <w:rsid w:val="006C08AE"/>
    <w:rsid w:val="006D0130"/>
    <w:rsid w:val="006D3D30"/>
    <w:rsid w:val="006D740C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65B9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7555"/>
    <w:rsid w:val="00761F5F"/>
    <w:rsid w:val="00763D38"/>
    <w:rsid w:val="00764060"/>
    <w:rsid w:val="007701D1"/>
    <w:rsid w:val="007716D9"/>
    <w:rsid w:val="00771EAB"/>
    <w:rsid w:val="007772D3"/>
    <w:rsid w:val="00782CBC"/>
    <w:rsid w:val="00787511"/>
    <w:rsid w:val="00790628"/>
    <w:rsid w:val="00790B74"/>
    <w:rsid w:val="00790B87"/>
    <w:rsid w:val="0079451A"/>
    <w:rsid w:val="007957CA"/>
    <w:rsid w:val="0079687A"/>
    <w:rsid w:val="00796CE4"/>
    <w:rsid w:val="00797BB9"/>
    <w:rsid w:val="007A2888"/>
    <w:rsid w:val="007A2FE4"/>
    <w:rsid w:val="007A3475"/>
    <w:rsid w:val="007A4900"/>
    <w:rsid w:val="007B1B75"/>
    <w:rsid w:val="007B5874"/>
    <w:rsid w:val="007B5E65"/>
    <w:rsid w:val="007C13D7"/>
    <w:rsid w:val="007C1ACD"/>
    <w:rsid w:val="007C2684"/>
    <w:rsid w:val="007C623C"/>
    <w:rsid w:val="007C7EF3"/>
    <w:rsid w:val="007D737B"/>
    <w:rsid w:val="007E0166"/>
    <w:rsid w:val="007E0DC7"/>
    <w:rsid w:val="007F1137"/>
    <w:rsid w:val="007F57CF"/>
    <w:rsid w:val="00801D8C"/>
    <w:rsid w:val="00802393"/>
    <w:rsid w:val="008032E9"/>
    <w:rsid w:val="00805E47"/>
    <w:rsid w:val="00807318"/>
    <w:rsid w:val="0081257C"/>
    <w:rsid w:val="008128CC"/>
    <w:rsid w:val="0081480B"/>
    <w:rsid w:val="0081676B"/>
    <w:rsid w:val="00816FE5"/>
    <w:rsid w:val="00822422"/>
    <w:rsid w:val="008247D1"/>
    <w:rsid w:val="00826F93"/>
    <w:rsid w:val="00830147"/>
    <w:rsid w:val="00841795"/>
    <w:rsid w:val="0084694D"/>
    <w:rsid w:val="0085458E"/>
    <w:rsid w:val="00856000"/>
    <w:rsid w:val="00860A98"/>
    <w:rsid w:val="00862BE6"/>
    <w:rsid w:val="00874F97"/>
    <w:rsid w:val="008771BF"/>
    <w:rsid w:val="00882121"/>
    <w:rsid w:val="008838C8"/>
    <w:rsid w:val="0088655E"/>
    <w:rsid w:val="008872AF"/>
    <w:rsid w:val="00891347"/>
    <w:rsid w:val="0089342D"/>
    <w:rsid w:val="00893E3C"/>
    <w:rsid w:val="008953CD"/>
    <w:rsid w:val="00896BF3"/>
    <w:rsid w:val="008A44CB"/>
    <w:rsid w:val="008A4DED"/>
    <w:rsid w:val="008A6098"/>
    <w:rsid w:val="008B5C61"/>
    <w:rsid w:val="008B686B"/>
    <w:rsid w:val="008C016E"/>
    <w:rsid w:val="008C3B0C"/>
    <w:rsid w:val="008D155B"/>
    <w:rsid w:val="008D197D"/>
    <w:rsid w:val="008D27E0"/>
    <w:rsid w:val="008D74DE"/>
    <w:rsid w:val="008E4DD6"/>
    <w:rsid w:val="008E751A"/>
    <w:rsid w:val="008F2A42"/>
    <w:rsid w:val="00905249"/>
    <w:rsid w:val="00905800"/>
    <w:rsid w:val="00911129"/>
    <w:rsid w:val="00917707"/>
    <w:rsid w:val="00920B48"/>
    <w:rsid w:val="0092132C"/>
    <w:rsid w:val="00922392"/>
    <w:rsid w:val="00923850"/>
    <w:rsid w:val="0092606B"/>
    <w:rsid w:val="009316A0"/>
    <w:rsid w:val="009336BD"/>
    <w:rsid w:val="00933C7A"/>
    <w:rsid w:val="00933DD6"/>
    <w:rsid w:val="009371F2"/>
    <w:rsid w:val="00937E69"/>
    <w:rsid w:val="00940A68"/>
    <w:rsid w:val="00943CFF"/>
    <w:rsid w:val="00944D7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52AC"/>
    <w:rsid w:val="00985B8C"/>
    <w:rsid w:val="00993070"/>
    <w:rsid w:val="00994A1B"/>
    <w:rsid w:val="00996DD6"/>
    <w:rsid w:val="00997FC4"/>
    <w:rsid w:val="009A0EC6"/>
    <w:rsid w:val="009B16A0"/>
    <w:rsid w:val="009B2DA6"/>
    <w:rsid w:val="009C27BA"/>
    <w:rsid w:val="009C5D62"/>
    <w:rsid w:val="009D3064"/>
    <w:rsid w:val="009E241F"/>
    <w:rsid w:val="009E3581"/>
    <w:rsid w:val="009F0113"/>
    <w:rsid w:val="009F533D"/>
    <w:rsid w:val="009F7467"/>
    <w:rsid w:val="00A01B0C"/>
    <w:rsid w:val="00A020BD"/>
    <w:rsid w:val="00A02454"/>
    <w:rsid w:val="00A07F34"/>
    <w:rsid w:val="00A11F51"/>
    <w:rsid w:val="00A13AC0"/>
    <w:rsid w:val="00A13DC7"/>
    <w:rsid w:val="00A16269"/>
    <w:rsid w:val="00A202D8"/>
    <w:rsid w:val="00A212B4"/>
    <w:rsid w:val="00A2232C"/>
    <w:rsid w:val="00A22891"/>
    <w:rsid w:val="00A2296F"/>
    <w:rsid w:val="00A23472"/>
    <w:rsid w:val="00A256DB"/>
    <w:rsid w:val="00A2732E"/>
    <w:rsid w:val="00A30DBB"/>
    <w:rsid w:val="00A31280"/>
    <w:rsid w:val="00A32093"/>
    <w:rsid w:val="00A34B90"/>
    <w:rsid w:val="00A3582F"/>
    <w:rsid w:val="00A37598"/>
    <w:rsid w:val="00A4014D"/>
    <w:rsid w:val="00A44A9F"/>
    <w:rsid w:val="00A4556E"/>
    <w:rsid w:val="00A530F8"/>
    <w:rsid w:val="00A55DDC"/>
    <w:rsid w:val="00A63206"/>
    <w:rsid w:val="00A63EB4"/>
    <w:rsid w:val="00A67E69"/>
    <w:rsid w:val="00A759A5"/>
    <w:rsid w:val="00A75B5D"/>
    <w:rsid w:val="00A777B8"/>
    <w:rsid w:val="00A811D5"/>
    <w:rsid w:val="00A81B55"/>
    <w:rsid w:val="00A8297B"/>
    <w:rsid w:val="00A854DB"/>
    <w:rsid w:val="00A93975"/>
    <w:rsid w:val="00A948B8"/>
    <w:rsid w:val="00A97A49"/>
    <w:rsid w:val="00AA02BE"/>
    <w:rsid w:val="00AA7FDB"/>
    <w:rsid w:val="00AB2AFE"/>
    <w:rsid w:val="00AB2FF0"/>
    <w:rsid w:val="00AB4DF6"/>
    <w:rsid w:val="00AB5C3D"/>
    <w:rsid w:val="00AD001A"/>
    <w:rsid w:val="00AD5B2B"/>
    <w:rsid w:val="00AE0AE1"/>
    <w:rsid w:val="00AE15A3"/>
    <w:rsid w:val="00AE1EF1"/>
    <w:rsid w:val="00AE4AD5"/>
    <w:rsid w:val="00AF0F10"/>
    <w:rsid w:val="00AF2422"/>
    <w:rsid w:val="00AF5D6A"/>
    <w:rsid w:val="00AF69BE"/>
    <w:rsid w:val="00AF70F7"/>
    <w:rsid w:val="00AF7C21"/>
    <w:rsid w:val="00B02EB8"/>
    <w:rsid w:val="00B04755"/>
    <w:rsid w:val="00B11EC0"/>
    <w:rsid w:val="00B12B0B"/>
    <w:rsid w:val="00B1634E"/>
    <w:rsid w:val="00B22164"/>
    <w:rsid w:val="00B23D46"/>
    <w:rsid w:val="00B24529"/>
    <w:rsid w:val="00B25789"/>
    <w:rsid w:val="00B2593B"/>
    <w:rsid w:val="00B308D8"/>
    <w:rsid w:val="00B3290D"/>
    <w:rsid w:val="00B32EA5"/>
    <w:rsid w:val="00B3423E"/>
    <w:rsid w:val="00B4334B"/>
    <w:rsid w:val="00B50DA4"/>
    <w:rsid w:val="00B612FA"/>
    <w:rsid w:val="00B62859"/>
    <w:rsid w:val="00B632B1"/>
    <w:rsid w:val="00B664A5"/>
    <w:rsid w:val="00B7032B"/>
    <w:rsid w:val="00B70B62"/>
    <w:rsid w:val="00B74B76"/>
    <w:rsid w:val="00B779C7"/>
    <w:rsid w:val="00B80BFA"/>
    <w:rsid w:val="00B871A3"/>
    <w:rsid w:val="00B92DDF"/>
    <w:rsid w:val="00B94847"/>
    <w:rsid w:val="00B94A31"/>
    <w:rsid w:val="00B94F74"/>
    <w:rsid w:val="00B96F76"/>
    <w:rsid w:val="00B97EAC"/>
    <w:rsid w:val="00BA0A57"/>
    <w:rsid w:val="00BA0B6B"/>
    <w:rsid w:val="00BA15F2"/>
    <w:rsid w:val="00BA16D4"/>
    <w:rsid w:val="00BA19AD"/>
    <w:rsid w:val="00BA3600"/>
    <w:rsid w:val="00BB16B0"/>
    <w:rsid w:val="00BB237D"/>
    <w:rsid w:val="00BB6091"/>
    <w:rsid w:val="00BC5645"/>
    <w:rsid w:val="00BC57B7"/>
    <w:rsid w:val="00BC76F7"/>
    <w:rsid w:val="00BC7AD2"/>
    <w:rsid w:val="00BD5DFB"/>
    <w:rsid w:val="00BE10F7"/>
    <w:rsid w:val="00BE2353"/>
    <w:rsid w:val="00BE5464"/>
    <w:rsid w:val="00BE5FA5"/>
    <w:rsid w:val="00BE773D"/>
    <w:rsid w:val="00BE7754"/>
    <w:rsid w:val="00BE7F08"/>
    <w:rsid w:val="00BF110E"/>
    <w:rsid w:val="00BF11A4"/>
    <w:rsid w:val="00BF1628"/>
    <w:rsid w:val="00BF3EC3"/>
    <w:rsid w:val="00BF4722"/>
    <w:rsid w:val="00BF6E5E"/>
    <w:rsid w:val="00BF793F"/>
    <w:rsid w:val="00C00526"/>
    <w:rsid w:val="00C01C51"/>
    <w:rsid w:val="00C12519"/>
    <w:rsid w:val="00C1339B"/>
    <w:rsid w:val="00C14923"/>
    <w:rsid w:val="00C155AE"/>
    <w:rsid w:val="00C324DD"/>
    <w:rsid w:val="00C344CC"/>
    <w:rsid w:val="00C35833"/>
    <w:rsid w:val="00C36B0F"/>
    <w:rsid w:val="00C377F2"/>
    <w:rsid w:val="00C40A8A"/>
    <w:rsid w:val="00C43DDC"/>
    <w:rsid w:val="00C45A55"/>
    <w:rsid w:val="00C50B6A"/>
    <w:rsid w:val="00C511EA"/>
    <w:rsid w:val="00C60DE3"/>
    <w:rsid w:val="00C65EAC"/>
    <w:rsid w:val="00C67A5C"/>
    <w:rsid w:val="00C7490D"/>
    <w:rsid w:val="00C8579B"/>
    <w:rsid w:val="00C85919"/>
    <w:rsid w:val="00C910B9"/>
    <w:rsid w:val="00C93010"/>
    <w:rsid w:val="00C935FF"/>
    <w:rsid w:val="00C940AB"/>
    <w:rsid w:val="00C96156"/>
    <w:rsid w:val="00CA2687"/>
    <w:rsid w:val="00CA5814"/>
    <w:rsid w:val="00CB09C0"/>
    <w:rsid w:val="00CB29FF"/>
    <w:rsid w:val="00CB2EC4"/>
    <w:rsid w:val="00CC0FCA"/>
    <w:rsid w:val="00CC56D8"/>
    <w:rsid w:val="00CC5792"/>
    <w:rsid w:val="00CC5C87"/>
    <w:rsid w:val="00CC67CE"/>
    <w:rsid w:val="00CD1C66"/>
    <w:rsid w:val="00CD22AB"/>
    <w:rsid w:val="00CD2958"/>
    <w:rsid w:val="00CD557E"/>
    <w:rsid w:val="00CD6333"/>
    <w:rsid w:val="00CD6FB2"/>
    <w:rsid w:val="00CE217D"/>
    <w:rsid w:val="00CE4E63"/>
    <w:rsid w:val="00CE6FF2"/>
    <w:rsid w:val="00CF317C"/>
    <w:rsid w:val="00CF517A"/>
    <w:rsid w:val="00CF5C59"/>
    <w:rsid w:val="00D037B2"/>
    <w:rsid w:val="00D1306F"/>
    <w:rsid w:val="00D21A33"/>
    <w:rsid w:val="00D21DF4"/>
    <w:rsid w:val="00D24DCF"/>
    <w:rsid w:val="00D25950"/>
    <w:rsid w:val="00D260B8"/>
    <w:rsid w:val="00D2753F"/>
    <w:rsid w:val="00D32868"/>
    <w:rsid w:val="00D35DFC"/>
    <w:rsid w:val="00D4257C"/>
    <w:rsid w:val="00D4465D"/>
    <w:rsid w:val="00D5289D"/>
    <w:rsid w:val="00D54574"/>
    <w:rsid w:val="00D552D4"/>
    <w:rsid w:val="00D62FDA"/>
    <w:rsid w:val="00D631F2"/>
    <w:rsid w:val="00D7027C"/>
    <w:rsid w:val="00D703A8"/>
    <w:rsid w:val="00D7054F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95618"/>
    <w:rsid w:val="00DA034A"/>
    <w:rsid w:val="00DA2645"/>
    <w:rsid w:val="00DA2862"/>
    <w:rsid w:val="00DA3871"/>
    <w:rsid w:val="00DA6D10"/>
    <w:rsid w:val="00DA7CA2"/>
    <w:rsid w:val="00DB1F0C"/>
    <w:rsid w:val="00DB23FA"/>
    <w:rsid w:val="00DB3AF7"/>
    <w:rsid w:val="00DB4958"/>
    <w:rsid w:val="00DB5B58"/>
    <w:rsid w:val="00DC03DE"/>
    <w:rsid w:val="00DC6B8C"/>
    <w:rsid w:val="00DD274D"/>
    <w:rsid w:val="00DD28FF"/>
    <w:rsid w:val="00DD4392"/>
    <w:rsid w:val="00DD75D4"/>
    <w:rsid w:val="00DE5AE0"/>
    <w:rsid w:val="00DF01C0"/>
    <w:rsid w:val="00DF1D0E"/>
    <w:rsid w:val="00DF62FE"/>
    <w:rsid w:val="00DF6EE2"/>
    <w:rsid w:val="00E054FF"/>
    <w:rsid w:val="00E07B04"/>
    <w:rsid w:val="00E10905"/>
    <w:rsid w:val="00E1130A"/>
    <w:rsid w:val="00E14F61"/>
    <w:rsid w:val="00E16EB9"/>
    <w:rsid w:val="00E20905"/>
    <w:rsid w:val="00E26035"/>
    <w:rsid w:val="00E26545"/>
    <w:rsid w:val="00E26DC2"/>
    <w:rsid w:val="00E27978"/>
    <w:rsid w:val="00E303C6"/>
    <w:rsid w:val="00E32473"/>
    <w:rsid w:val="00E331E1"/>
    <w:rsid w:val="00E34D09"/>
    <w:rsid w:val="00E44D26"/>
    <w:rsid w:val="00E44D3C"/>
    <w:rsid w:val="00E46203"/>
    <w:rsid w:val="00E51FB4"/>
    <w:rsid w:val="00E5344D"/>
    <w:rsid w:val="00E541BE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0C86"/>
    <w:rsid w:val="00E7471C"/>
    <w:rsid w:val="00E765A2"/>
    <w:rsid w:val="00E80CC7"/>
    <w:rsid w:val="00E86ACE"/>
    <w:rsid w:val="00E90209"/>
    <w:rsid w:val="00E920EB"/>
    <w:rsid w:val="00E9263E"/>
    <w:rsid w:val="00E932F0"/>
    <w:rsid w:val="00E961E2"/>
    <w:rsid w:val="00EA0202"/>
    <w:rsid w:val="00EA229E"/>
    <w:rsid w:val="00EA37CD"/>
    <w:rsid w:val="00EA567E"/>
    <w:rsid w:val="00EA5EEB"/>
    <w:rsid w:val="00EB1412"/>
    <w:rsid w:val="00EB267D"/>
    <w:rsid w:val="00EB572F"/>
    <w:rsid w:val="00EC0854"/>
    <w:rsid w:val="00EC1AC3"/>
    <w:rsid w:val="00ED1E7C"/>
    <w:rsid w:val="00ED4A14"/>
    <w:rsid w:val="00EE02B4"/>
    <w:rsid w:val="00EE0B8F"/>
    <w:rsid w:val="00EE305E"/>
    <w:rsid w:val="00EE34CA"/>
    <w:rsid w:val="00EE49F2"/>
    <w:rsid w:val="00EE538A"/>
    <w:rsid w:val="00EE54E8"/>
    <w:rsid w:val="00EE5988"/>
    <w:rsid w:val="00EF1178"/>
    <w:rsid w:val="00EF124B"/>
    <w:rsid w:val="00EF12C5"/>
    <w:rsid w:val="00EF194C"/>
    <w:rsid w:val="00EF1D8B"/>
    <w:rsid w:val="00EF408D"/>
    <w:rsid w:val="00EF56FC"/>
    <w:rsid w:val="00EF67C8"/>
    <w:rsid w:val="00F02AA2"/>
    <w:rsid w:val="00F04709"/>
    <w:rsid w:val="00F06998"/>
    <w:rsid w:val="00F075E7"/>
    <w:rsid w:val="00F10E0F"/>
    <w:rsid w:val="00F12D2D"/>
    <w:rsid w:val="00F13C0D"/>
    <w:rsid w:val="00F14950"/>
    <w:rsid w:val="00F15ACC"/>
    <w:rsid w:val="00F168CE"/>
    <w:rsid w:val="00F206D6"/>
    <w:rsid w:val="00F20DD7"/>
    <w:rsid w:val="00F21B37"/>
    <w:rsid w:val="00F278BE"/>
    <w:rsid w:val="00F30DDF"/>
    <w:rsid w:val="00F33EFC"/>
    <w:rsid w:val="00F35167"/>
    <w:rsid w:val="00F35F60"/>
    <w:rsid w:val="00F36F61"/>
    <w:rsid w:val="00F40D04"/>
    <w:rsid w:val="00F4187E"/>
    <w:rsid w:val="00F42D66"/>
    <w:rsid w:val="00F4477E"/>
    <w:rsid w:val="00F45493"/>
    <w:rsid w:val="00F51CC2"/>
    <w:rsid w:val="00F5261D"/>
    <w:rsid w:val="00F543FF"/>
    <w:rsid w:val="00F56CCC"/>
    <w:rsid w:val="00F573EE"/>
    <w:rsid w:val="00F63C01"/>
    <w:rsid w:val="00F63D36"/>
    <w:rsid w:val="00F7003C"/>
    <w:rsid w:val="00F70F27"/>
    <w:rsid w:val="00F73822"/>
    <w:rsid w:val="00F7533C"/>
    <w:rsid w:val="00F82F14"/>
    <w:rsid w:val="00F854F5"/>
    <w:rsid w:val="00F86DA0"/>
    <w:rsid w:val="00F8746D"/>
    <w:rsid w:val="00F87CA1"/>
    <w:rsid w:val="00F9092D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C2147"/>
    <w:rsid w:val="00FC3411"/>
    <w:rsid w:val="00FD1154"/>
    <w:rsid w:val="00FD36CF"/>
    <w:rsid w:val="00FE44C3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b.apache.org/derby/releases/release-10.14.2.0.cg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6947-3B2E-4C6A-B579-A42D1C17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480</TotalTime>
  <Pages>7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6643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684</cp:revision>
  <cp:lastPrinted>2010-11-26T02:45:00Z</cp:lastPrinted>
  <dcterms:created xsi:type="dcterms:W3CDTF">2019-06-26T16:09:00Z</dcterms:created>
  <dcterms:modified xsi:type="dcterms:W3CDTF">2019-10-01T09:12:00Z</dcterms:modified>
  <cp:category>Template</cp:category>
  <cp:contentStatus>20/11/2012</cp:contentStatus>
</cp:coreProperties>
</file>